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2B1D2" w14:textId="42CD6E80" w:rsidR="006C27EC" w:rsidRPr="003E6B2F" w:rsidRDefault="00AD2609" w:rsidP="00CD0E46">
      <w:pPr>
        <w:pStyle w:val="Title"/>
        <w:rPr>
          <w:sz w:val="36"/>
          <w:szCs w:val="36"/>
        </w:rPr>
      </w:pPr>
      <w:r w:rsidRPr="003E6B2F">
        <w:rPr>
          <w:sz w:val="36"/>
          <w:szCs w:val="36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486233E" wp14:editId="2A2603C7">
                <wp:simplePos x="0" y="0"/>
                <wp:positionH relativeFrom="margin">
                  <wp:align>center</wp:align>
                </wp:positionH>
                <wp:positionV relativeFrom="page">
                  <wp:posOffset>-200025</wp:posOffset>
                </wp:positionV>
                <wp:extent cx="8089900" cy="1524000"/>
                <wp:effectExtent l="0" t="0" r="6350" b="0"/>
                <wp:wrapNone/>
                <wp:docPr id="3" name="Group 17" descr="Computer and iPad with graphs and calendar onscreen" title="Background banner with compu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89900" cy="1524000"/>
                          <a:chOff x="-200" y="3100"/>
                          <a:chExt cx="12740" cy="2400"/>
                        </a:xfrm>
                      </wpg:grpSpPr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200" y="3100"/>
                            <a:ext cx="12600" cy="2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-187" y="3240"/>
                            <a:ext cx="12727" cy="2260"/>
                            <a:chOff x="-360" y="-100"/>
                            <a:chExt cx="12727" cy="2260"/>
                          </a:xfrm>
                        </wpg:grpSpPr>
                        <wps:wsp>
                          <wps:cNvPr id="6" name="Rectangle 20" descr="chart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7" y="-100"/>
                              <a:ext cx="4980" cy="2240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11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7" name="AutoShape 21"/>
                          <wps:cNvSpPr>
                            <a:spLocks noChangeArrowheads="1"/>
                          </wps:cNvSpPr>
                          <wps:spPr bwMode="auto">
                            <a:xfrm rot="16200000" flipV="1">
                              <a:off x="4860" y="-5220"/>
                              <a:ext cx="2160" cy="1260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8" name="AutoShape 2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983" cy="1320"/>
                            </a:xfrm>
                            <a:custGeom>
                              <a:avLst/>
                              <a:gdLst>
                                <a:gd name="T0" fmla="*/ 0 w 7983"/>
                                <a:gd name="T1" fmla="*/ 0 h 1320"/>
                                <a:gd name="T2" fmla="*/ 7983 w 7983"/>
                                <a:gd name="T3" fmla="*/ 0 h 1320"/>
                                <a:gd name="T4" fmla="*/ 7410 w 7983"/>
                                <a:gd name="T5" fmla="*/ 1320 h 1320"/>
                                <a:gd name="T6" fmla="*/ 0 w 7983"/>
                                <a:gd name="T7" fmla="*/ 0 h 13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983" h="1320">
                                  <a:moveTo>
                                    <a:pt x="0" y="0"/>
                                  </a:moveTo>
                                  <a:lnTo>
                                    <a:pt x="7983" y="0"/>
                                  </a:lnTo>
                                  <a:lnTo>
                                    <a:pt x="7410" y="1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34749" id="Group 17" o:spid="_x0000_s1026" alt="Title: Background banner with computer - Description: Computer and iPad with graphs and calendar onscreen" style="position:absolute;margin-left:0;margin-top:-15.75pt;width:637pt;height:120pt;z-index:-251657216;mso-position-horizontal:center;mso-position-horizontal-relative:margin;mso-position-vertical-relative:page" coordorigin="-200,3100" coordsize="12740,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">
                <v:rect id="Rectangle 18" o:spid="_x0000_s1027" style="position:absolute;left:-200;top:3100;width:126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" fillcolor="#79c24d [3204]" stroked="f" strokecolor="#4a7ebb" strokeweight="1.5pt">
                  <v:shadow opacity="22938f" offset="0"/>
                  <v:textbox inset=",7.2pt,,7.2pt"/>
                </v:rect>
                <v:group id="Group 19" o:spid="_x0000_s1028" style="position:absolute;left:-187;top:3240;width:12727;height:2260" coordorigin="-360,-100" coordsize="12727,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20" o:spid="_x0000_s1029" alt="chart" style="position:absolute;left:7387;top:-100;width:4980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" stroked="f" strokecolor="#4a7ebb" strokeweight="1.5pt">
                    <v:fill r:id="rId12" o:title="chart" recolor="t" type="frame"/>
                    <v:shadow opacity="22938f" offset="0"/>
                    <v:textbox inset=",7.2pt,,7.2pt"/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21" o:spid="_x0000_s1030" type="#_x0000_t6" style="position:absolute;left:4860;top:-5220;width:2160;height:12600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" fillcolor="#79c24d [3204]" stroked="f" strokecolor="#4a7ebb" strokeweight="1.5pt">
                    <v:shadow opacity="22938f" offset="0"/>
                    <v:textbox inset=",7.2pt,,7.2pt"/>
                  </v:shape>
                  <v:shape id="AutoShape 22" o:spid="_x0000_s1031" style="position:absolute;width:7983;height:1320;visibility:visible;mso-wrap-style:square;v-text-anchor:top" coordsize="7983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" path="m,l7983,,7410,1320,,xe" fillcolor="#3a6422 [1604]" stroked="f" strokecolor="#4a7ebb" strokeweight="3.5pt">
                    <v:shadow opacity="22938f" offset="0"/>
                    <v:path arrowok="t" o:connecttype="custom" o:connectlocs="0,0;7983,0;7410,1320;0,0" o:connectangles="0,0,0,0"/>
                  </v:shape>
                </v:group>
                <w10:wrap anchorx="margin" anchory="page"/>
                <w10:anchorlock/>
              </v:group>
            </w:pict>
          </mc:Fallback>
        </mc:AlternateContent>
      </w:r>
      <w:bookmarkStart w:id="0" w:name="_q8b6blsj00hl" w:colFirst="0" w:colLast="0"/>
      <w:bookmarkEnd w:id="0"/>
      <w:r w:rsidR="00CD0E46" w:rsidRPr="003E6B2F">
        <w:rPr>
          <w:sz w:val="36"/>
          <w:szCs w:val="36"/>
        </w:rPr>
        <w:t>Whatsapp – Test plan</w:t>
      </w:r>
    </w:p>
    <w:p w14:paraId="6EA2DBC6" w14:textId="77777777" w:rsidR="00CD0E46" w:rsidRPr="00716070" w:rsidRDefault="00CD0E46" w:rsidP="00AE53AB">
      <w:pPr>
        <w:pStyle w:val="checklist"/>
        <w:rPr>
          <w:color w:val="79C24D" w:themeColor="accent1"/>
          <w:sz w:val="28"/>
          <w:szCs w:val="28"/>
        </w:rPr>
      </w:pPr>
    </w:p>
    <w:p w14:paraId="5635213F" w14:textId="03647F12" w:rsidR="00CD0E46" w:rsidRDefault="00E534AD" w:rsidP="00E534AD">
      <w:pPr>
        <w:rPr>
          <w:sz w:val="28"/>
          <w:szCs w:val="28"/>
        </w:rPr>
      </w:pPr>
      <w:r>
        <w:rPr>
          <w:sz w:val="28"/>
          <w:szCs w:val="28"/>
        </w:rPr>
        <w:t>Project name: WhatsApp</w:t>
      </w:r>
      <w:r w:rsidR="00CA4785">
        <w:rPr>
          <w:sz w:val="28"/>
          <w:szCs w:val="28"/>
        </w:rPr>
        <w:t xml:space="preserve"> </w:t>
      </w:r>
    </w:p>
    <w:p w14:paraId="75F697B4" w14:textId="361B7703" w:rsidR="00E534AD" w:rsidRDefault="00E534AD" w:rsidP="00E534AD">
      <w:pPr>
        <w:rPr>
          <w:sz w:val="28"/>
          <w:szCs w:val="28"/>
        </w:rPr>
      </w:pPr>
      <w:r>
        <w:rPr>
          <w:sz w:val="28"/>
          <w:szCs w:val="28"/>
        </w:rPr>
        <w:t>Crated by: Hitesh kantariya</w:t>
      </w:r>
    </w:p>
    <w:p w14:paraId="71F81B4E" w14:textId="447794F5" w:rsidR="00E534AD" w:rsidRPr="00E534AD" w:rsidRDefault="00E534AD" w:rsidP="00E534AD">
      <w:pPr>
        <w:rPr>
          <w:sz w:val="28"/>
          <w:szCs w:val="28"/>
        </w:rPr>
      </w:pPr>
      <w:r>
        <w:rPr>
          <w:sz w:val="28"/>
          <w:szCs w:val="28"/>
        </w:rPr>
        <w:t>Date: 29/01/2025</w:t>
      </w:r>
    </w:p>
    <w:p w14:paraId="7C23A499" w14:textId="77777777" w:rsidR="00E534AD" w:rsidRDefault="00E534AD" w:rsidP="00716070">
      <w:pPr>
        <w:pStyle w:val="Heading1"/>
        <w:rPr>
          <w:sz w:val="28"/>
          <w:szCs w:val="28"/>
        </w:rPr>
      </w:pPr>
    </w:p>
    <w:p w14:paraId="4F496266" w14:textId="2EEAAE0B" w:rsidR="00CD0E46" w:rsidRPr="00716070" w:rsidRDefault="00CD0E46" w:rsidP="00716070">
      <w:pPr>
        <w:pStyle w:val="Heading1"/>
        <w:rPr>
          <w:sz w:val="28"/>
          <w:szCs w:val="28"/>
        </w:rPr>
      </w:pPr>
      <w:r w:rsidRPr="00716070">
        <w:rPr>
          <w:sz w:val="28"/>
          <w:szCs w:val="28"/>
        </w:rPr>
        <w:t>Table of Contents</w:t>
      </w:r>
    </w:p>
    <w:p w14:paraId="4D50CE34" w14:textId="3F2216DC" w:rsidR="00CD0E46" w:rsidRPr="00716070" w:rsidRDefault="00CD0E46" w:rsidP="00716070">
      <w:pPr>
        <w:rPr>
          <w:sz w:val="28"/>
          <w:szCs w:val="28"/>
        </w:rPr>
      </w:pPr>
      <w:r w:rsidRPr="00716070">
        <w:rPr>
          <w:sz w:val="28"/>
          <w:szCs w:val="28"/>
        </w:rPr>
        <w:t>Overview ...........................................................................</w:t>
      </w:r>
      <w:r w:rsidR="00716070">
        <w:rPr>
          <w:sz w:val="28"/>
          <w:szCs w:val="28"/>
        </w:rPr>
        <w:t>....</w:t>
      </w:r>
      <w:r w:rsidRPr="00716070">
        <w:rPr>
          <w:sz w:val="28"/>
          <w:szCs w:val="28"/>
        </w:rPr>
        <w:t>.............................</w:t>
      </w:r>
      <w:r w:rsidR="00E534AD">
        <w:rPr>
          <w:sz w:val="28"/>
          <w:szCs w:val="28"/>
        </w:rPr>
        <w:t>.....</w:t>
      </w:r>
      <w:r w:rsidRPr="00716070">
        <w:rPr>
          <w:sz w:val="28"/>
          <w:szCs w:val="28"/>
        </w:rPr>
        <w:t>2</w:t>
      </w:r>
    </w:p>
    <w:p w14:paraId="300370FE" w14:textId="1B9E1821" w:rsidR="00CD0E46" w:rsidRPr="00716070" w:rsidRDefault="00CD0E46" w:rsidP="00716070">
      <w:pPr>
        <w:rPr>
          <w:sz w:val="28"/>
          <w:szCs w:val="28"/>
        </w:rPr>
      </w:pPr>
      <w:r w:rsidRPr="00716070">
        <w:rPr>
          <w:sz w:val="28"/>
          <w:szCs w:val="28"/>
        </w:rPr>
        <w:t>Scope ...........................................................................................................</w:t>
      </w:r>
      <w:r w:rsidR="00E534AD">
        <w:rPr>
          <w:sz w:val="28"/>
          <w:szCs w:val="28"/>
        </w:rPr>
        <w:t>............</w:t>
      </w:r>
      <w:r w:rsidRPr="00716070">
        <w:rPr>
          <w:sz w:val="28"/>
          <w:szCs w:val="28"/>
        </w:rPr>
        <w:t>2</w:t>
      </w:r>
    </w:p>
    <w:p w14:paraId="253D75EF" w14:textId="40C9DFFB" w:rsidR="003E6B2F" w:rsidRDefault="007F72E0" w:rsidP="00716070">
      <w:pPr>
        <w:rPr>
          <w:sz w:val="28"/>
          <w:szCs w:val="28"/>
        </w:rPr>
      </w:pPr>
      <w:r>
        <w:rPr>
          <w:sz w:val="28"/>
          <w:szCs w:val="28"/>
        </w:rPr>
        <w:t>Requirement</w:t>
      </w:r>
      <w:r w:rsidR="00CD0E46" w:rsidRPr="00716070">
        <w:rPr>
          <w:sz w:val="28"/>
          <w:szCs w:val="28"/>
        </w:rPr>
        <w:t xml:space="preserve"> ...................................................................................</w:t>
      </w:r>
      <w:r w:rsidR="00E534AD">
        <w:rPr>
          <w:sz w:val="28"/>
          <w:szCs w:val="28"/>
        </w:rPr>
        <w:t>.......</w:t>
      </w:r>
      <w:r w:rsidR="0010353E">
        <w:rPr>
          <w:sz w:val="28"/>
          <w:szCs w:val="28"/>
        </w:rPr>
        <w:t>..................2</w:t>
      </w:r>
    </w:p>
    <w:p w14:paraId="52EF32E9" w14:textId="793359FC" w:rsidR="00CD0E46" w:rsidRPr="00716070" w:rsidRDefault="00CD0E46" w:rsidP="00716070">
      <w:pPr>
        <w:rPr>
          <w:sz w:val="28"/>
          <w:szCs w:val="28"/>
        </w:rPr>
      </w:pPr>
      <w:r w:rsidRPr="00716070">
        <w:rPr>
          <w:sz w:val="28"/>
          <w:szCs w:val="28"/>
        </w:rPr>
        <w:t>Test Environments ..............................................................................</w:t>
      </w:r>
      <w:r w:rsidR="00E534AD">
        <w:rPr>
          <w:sz w:val="28"/>
          <w:szCs w:val="28"/>
        </w:rPr>
        <w:t>....................5</w:t>
      </w:r>
    </w:p>
    <w:p w14:paraId="18BF6066" w14:textId="56705C51" w:rsidR="00CD0E46" w:rsidRDefault="00CD0E46" w:rsidP="00716070">
      <w:pPr>
        <w:rPr>
          <w:sz w:val="28"/>
          <w:szCs w:val="28"/>
        </w:rPr>
      </w:pPr>
      <w:r w:rsidRPr="00716070">
        <w:rPr>
          <w:sz w:val="28"/>
          <w:szCs w:val="28"/>
        </w:rPr>
        <w:t>Test Strategy .................................................................................................</w:t>
      </w:r>
      <w:r w:rsidR="00E534AD">
        <w:rPr>
          <w:sz w:val="28"/>
          <w:szCs w:val="28"/>
        </w:rPr>
        <w:t>..........</w:t>
      </w:r>
      <w:r w:rsidR="0010353E">
        <w:rPr>
          <w:sz w:val="28"/>
          <w:szCs w:val="28"/>
        </w:rPr>
        <w:t>5</w:t>
      </w:r>
    </w:p>
    <w:p w14:paraId="15A319A6" w14:textId="0CA821A0" w:rsidR="00C842B7" w:rsidRPr="00716070" w:rsidRDefault="00C842B7" w:rsidP="00716070">
      <w:pPr>
        <w:rPr>
          <w:sz w:val="28"/>
          <w:szCs w:val="28"/>
        </w:rPr>
      </w:pPr>
      <w:r>
        <w:rPr>
          <w:sz w:val="28"/>
          <w:szCs w:val="28"/>
        </w:rPr>
        <w:t>Test design technique………………………………………………………</w:t>
      </w:r>
      <w:r w:rsidR="00E534AD">
        <w:rPr>
          <w:sz w:val="28"/>
          <w:szCs w:val="28"/>
        </w:rPr>
        <w:t>...…...</w:t>
      </w:r>
      <w:r>
        <w:rPr>
          <w:sz w:val="28"/>
          <w:szCs w:val="28"/>
        </w:rPr>
        <w:t>7</w:t>
      </w:r>
    </w:p>
    <w:p w14:paraId="00E1EE4B" w14:textId="1DBF4E79" w:rsidR="00CD0E46" w:rsidRPr="00716070" w:rsidRDefault="00CD0E46" w:rsidP="00716070">
      <w:pPr>
        <w:rPr>
          <w:sz w:val="28"/>
          <w:szCs w:val="28"/>
        </w:rPr>
      </w:pPr>
      <w:r w:rsidRPr="00716070">
        <w:rPr>
          <w:sz w:val="28"/>
          <w:szCs w:val="28"/>
        </w:rPr>
        <w:t>Defect Reporting Procedure: ...............................................................................</w:t>
      </w:r>
      <w:r w:rsidR="00E534AD">
        <w:rPr>
          <w:sz w:val="28"/>
          <w:szCs w:val="28"/>
        </w:rPr>
        <w:t>...7</w:t>
      </w:r>
    </w:p>
    <w:p w14:paraId="767F606D" w14:textId="1E02BCAC" w:rsidR="00CD0E46" w:rsidRPr="00716070" w:rsidRDefault="00CD0E46" w:rsidP="00716070">
      <w:pPr>
        <w:rPr>
          <w:sz w:val="28"/>
          <w:szCs w:val="28"/>
        </w:rPr>
      </w:pPr>
      <w:r w:rsidRPr="00716070">
        <w:rPr>
          <w:sz w:val="28"/>
          <w:szCs w:val="28"/>
        </w:rPr>
        <w:t>Roles/Responsibilities ................................................................................</w:t>
      </w:r>
      <w:r w:rsidR="00E534AD">
        <w:rPr>
          <w:sz w:val="28"/>
          <w:szCs w:val="28"/>
        </w:rPr>
        <w:t>...........</w:t>
      </w:r>
      <w:r w:rsidRPr="00716070">
        <w:rPr>
          <w:sz w:val="28"/>
          <w:szCs w:val="28"/>
        </w:rPr>
        <w:t xml:space="preserve"> </w:t>
      </w:r>
      <w:r w:rsidR="0010353E">
        <w:rPr>
          <w:sz w:val="28"/>
          <w:szCs w:val="28"/>
        </w:rPr>
        <w:t>7</w:t>
      </w:r>
    </w:p>
    <w:p w14:paraId="0FA323BF" w14:textId="58BA95C3" w:rsidR="00CD0E46" w:rsidRPr="00716070" w:rsidRDefault="00CD0E46" w:rsidP="00716070">
      <w:pPr>
        <w:rPr>
          <w:sz w:val="28"/>
          <w:szCs w:val="28"/>
        </w:rPr>
      </w:pPr>
      <w:r w:rsidRPr="00716070">
        <w:rPr>
          <w:sz w:val="28"/>
          <w:szCs w:val="28"/>
        </w:rPr>
        <w:t>Test Schedule ................................................................................................</w:t>
      </w:r>
      <w:r w:rsidR="00E534AD">
        <w:rPr>
          <w:sz w:val="28"/>
          <w:szCs w:val="28"/>
        </w:rPr>
        <w:t>.........</w:t>
      </w:r>
      <w:r w:rsidR="0010353E">
        <w:rPr>
          <w:sz w:val="28"/>
          <w:szCs w:val="28"/>
        </w:rPr>
        <w:t>8</w:t>
      </w:r>
    </w:p>
    <w:p w14:paraId="72162043" w14:textId="4D6A8E15" w:rsidR="00CD0E46" w:rsidRPr="00716070" w:rsidRDefault="00CD0E46" w:rsidP="00716070">
      <w:pPr>
        <w:rPr>
          <w:sz w:val="28"/>
          <w:szCs w:val="28"/>
        </w:rPr>
      </w:pPr>
      <w:r w:rsidRPr="00716070">
        <w:rPr>
          <w:sz w:val="28"/>
          <w:szCs w:val="28"/>
        </w:rPr>
        <w:t>Pricing ...................................................................................................................</w:t>
      </w:r>
      <w:r w:rsidR="00E534AD">
        <w:rPr>
          <w:sz w:val="28"/>
          <w:szCs w:val="28"/>
        </w:rPr>
        <w:t>.</w:t>
      </w:r>
      <w:r w:rsidR="0010353E">
        <w:rPr>
          <w:sz w:val="28"/>
          <w:szCs w:val="28"/>
        </w:rPr>
        <w:t>8</w:t>
      </w:r>
    </w:p>
    <w:p w14:paraId="25A15C20" w14:textId="77777777" w:rsidR="00CD0E46" w:rsidRPr="00716070" w:rsidRDefault="00CD0E46" w:rsidP="00716070">
      <w:pPr>
        <w:rPr>
          <w:sz w:val="28"/>
          <w:szCs w:val="28"/>
        </w:rPr>
      </w:pPr>
    </w:p>
    <w:p w14:paraId="5CA0768F" w14:textId="77777777" w:rsidR="00CD0E46" w:rsidRPr="00716070" w:rsidRDefault="00CD0E46" w:rsidP="00AE53AB">
      <w:pPr>
        <w:pStyle w:val="checklist"/>
        <w:rPr>
          <w:color w:val="79C24D" w:themeColor="accent1"/>
          <w:sz w:val="28"/>
          <w:szCs w:val="28"/>
        </w:rPr>
      </w:pPr>
    </w:p>
    <w:p w14:paraId="4CBB9495" w14:textId="77777777" w:rsidR="00CD0E46" w:rsidRPr="00716070" w:rsidRDefault="00CD0E46" w:rsidP="00AE53AB">
      <w:pPr>
        <w:pStyle w:val="checklist"/>
        <w:rPr>
          <w:color w:val="79C24D" w:themeColor="accent1"/>
          <w:sz w:val="28"/>
          <w:szCs w:val="28"/>
        </w:rPr>
      </w:pPr>
    </w:p>
    <w:p w14:paraId="588B793F" w14:textId="77777777" w:rsidR="00CD0E46" w:rsidRPr="00716070" w:rsidRDefault="00CD0E46" w:rsidP="00AE53AB">
      <w:pPr>
        <w:pStyle w:val="checklist"/>
        <w:rPr>
          <w:color w:val="79C24D" w:themeColor="accent1"/>
          <w:sz w:val="28"/>
          <w:szCs w:val="28"/>
        </w:rPr>
      </w:pPr>
    </w:p>
    <w:p w14:paraId="06A44DC8" w14:textId="77777777" w:rsidR="00CD0E46" w:rsidRPr="00716070" w:rsidRDefault="00CD0E46" w:rsidP="00AE53AB">
      <w:pPr>
        <w:pStyle w:val="checklist"/>
        <w:rPr>
          <w:color w:val="79C24D" w:themeColor="accent1"/>
          <w:sz w:val="28"/>
          <w:szCs w:val="28"/>
        </w:rPr>
      </w:pPr>
    </w:p>
    <w:p w14:paraId="43C0745F" w14:textId="77777777" w:rsidR="00CD0E46" w:rsidRPr="00716070" w:rsidRDefault="00CD0E46" w:rsidP="00AE53AB">
      <w:pPr>
        <w:pStyle w:val="checklist"/>
        <w:rPr>
          <w:color w:val="79C24D" w:themeColor="accent1"/>
          <w:sz w:val="28"/>
          <w:szCs w:val="28"/>
        </w:rPr>
      </w:pPr>
    </w:p>
    <w:p w14:paraId="4D339D86" w14:textId="77777777" w:rsidR="00CD0E46" w:rsidRPr="00716070" w:rsidRDefault="00CD0E46" w:rsidP="00AE53AB">
      <w:pPr>
        <w:pStyle w:val="checklist"/>
        <w:rPr>
          <w:color w:val="79C24D" w:themeColor="accent1"/>
          <w:sz w:val="28"/>
          <w:szCs w:val="28"/>
        </w:rPr>
      </w:pPr>
    </w:p>
    <w:p w14:paraId="2FF092D9" w14:textId="77777777" w:rsidR="00716070" w:rsidRDefault="00716070" w:rsidP="00CD0E46">
      <w:pPr>
        <w:pStyle w:val="checklist"/>
        <w:ind w:left="0" w:firstLine="0"/>
        <w:rPr>
          <w:color w:val="79C24D" w:themeColor="accent1"/>
          <w:sz w:val="28"/>
          <w:szCs w:val="28"/>
        </w:rPr>
      </w:pPr>
    </w:p>
    <w:p w14:paraId="63764956" w14:textId="77777777" w:rsidR="00716070" w:rsidRDefault="00716070" w:rsidP="00CD0E46">
      <w:pPr>
        <w:pStyle w:val="checklist"/>
        <w:ind w:left="0" w:firstLine="0"/>
        <w:rPr>
          <w:color w:val="79C24D" w:themeColor="accent1"/>
          <w:sz w:val="28"/>
          <w:szCs w:val="28"/>
        </w:rPr>
      </w:pPr>
    </w:p>
    <w:p w14:paraId="2BC56891" w14:textId="77777777" w:rsidR="00716070" w:rsidRDefault="00716070" w:rsidP="00CD0E46">
      <w:pPr>
        <w:pStyle w:val="checklist"/>
        <w:ind w:left="0" w:firstLine="0"/>
        <w:rPr>
          <w:color w:val="79C24D" w:themeColor="accent1"/>
          <w:sz w:val="28"/>
          <w:szCs w:val="28"/>
        </w:rPr>
      </w:pPr>
    </w:p>
    <w:p w14:paraId="4199A255" w14:textId="77777777" w:rsidR="00E534AD" w:rsidRDefault="00E534AD" w:rsidP="00716070">
      <w:pPr>
        <w:pStyle w:val="Heading1"/>
      </w:pPr>
    </w:p>
    <w:p w14:paraId="1E1FBB61" w14:textId="77777777" w:rsidR="00E534AD" w:rsidRDefault="00E534AD" w:rsidP="00716070">
      <w:pPr>
        <w:pStyle w:val="Heading1"/>
      </w:pPr>
    </w:p>
    <w:p w14:paraId="478C9DE2" w14:textId="41456425" w:rsidR="00716070" w:rsidRDefault="00716070" w:rsidP="00716070">
      <w:pPr>
        <w:pStyle w:val="Heading1"/>
      </w:pPr>
      <w:r>
        <w:t>OVERVIEW</w:t>
      </w:r>
    </w:p>
    <w:p w14:paraId="19CBBDD5" w14:textId="51C92400" w:rsidR="00CD0E46" w:rsidRPr="00716070" w:rsidRDefault="00CD0E46" w:rsidP="00716070">
      <w:pPr>
        <w:pStyle w:val="checklist"/>
        <w:numPr>
          <w:ilvl w:val="0"/>
          <w:numId w:val="8"/>
        </w:numPr>
        <w:rPr>
          <w:sz w:val="28"/>
          <w:szCs w:val="28"/>
        </w:rPr>
      </w:pPr>
      <w:r w:rsidRPr="00716070">
        <w:rPr>
          <w:sz w:val="28"/>
          <w:szCs w:val="28"/>
        </w:rPr>
        <w:t xml:space="preserve">This document </w:t>
      </w:r>
      <w:r w:rsidR="00727E22" w:rsidRPr="00716070">
        <w:rPr>
          <w:sz w:val="28"/>
          <w:szCs w:val="28"/>
        </w:rPr>
        <w:t>contains</w:t>
      </w:r>
      <w:r w:rsidRPr="00716070">
        <w:rPr>
          <w:sz w:val="28"/>
          <w:szCs w:val="28"/>
        </w:rPr>
        <w:t xml:space="preserve"> the detailed information about the testing plan of </w:t>
      </w:r>
      <w:hyperlink r:id="rId13" w:history="1">
        <w:r w:rsidR="003E6B2F">
          <w:rPr>
            <w:rStyle w:val="Hyperlink"/>
            <w:sz w:val="28"/>
            <w:szCs w:val="28"/>
          </w:rPr>
          <w:t>WhatsApp</w:t>
        </w:r>
      </w:hyperlink>
      <w:r w:rsidR="003E6B2F">
        <w:rPr>
          <w:sz w:val="28"/>
          <w:szCs w:val="28"/>
        </w:rPr>
        <w:t xml:space="preserve"> </w:t>
      </w:r>
      <w:r w:rsidRPr="00716070">
        <w:rPr>
          <w:sz w:val="28"/>
          <w:szCs w:val="28"/>
        </w:rPr>
        <w:t>which is</w:t>
      </w:r>
      <w:r w:rsidR="00716070">
        <w:rPr>
          <w:sz w:val="28"/>
          <w:szCs w:val="28"/>
        </w:rPr>
        <w:t xml:space="preserve"> </w:t>
      </w:r>
      <w:r w:rsidRPr="00716070">
        <w:rPr>
          <w:sz w:val="28"/>
          <w:szCs w:val="28"/>
        </w:rPr>
        <w:t>conducted by Hitesh kantariya.</w:t>
      </w:r>
    </w:p>
    <w:p w14:paraId="73366285" w14:textId="3B7B2DB0" w:rsidR="006C27EC" w:rsidRDefault="00CD0E46" w:rsidP="00716070">
      <w:pPr>
        <w:pStyle w:val="checklist"/>
        <w:numPr>
          <w:ilvl w:val="0"/>
          <w:numId w:val="8"/>
        </w:numPr>
        <w:rPr>
          <w:sz w:val="28"/>
          <w:szCs w:val="28"/>
        </w:rPr>
      </w:pPr>
      <w:r w:rsidRPr="00716070">
        <w:rPr>
          <w:sz w:val="28"/>
          <w:szCs w:val="28"/>
        </w:rPr>
        <w:t>WhatsApp is the social media platform for contacting peoples online with best features like chatting, voice call, video call, sharing media, documents and more.</w:t>
      </w:r>
    </w:p>
    <w:p w14:paraId="64A6BFE3" w14:textId="29770C2E" w:rsidR="00716070" w:rsidRDefault="00716070" w:rsidP="00716070">
      <w:pPr>
        <w:pStyle w:val="check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This plan covered the </w:t>
      </w:r>
      <w:r w:rsidR="007F72E0">
        <w:rPr>
          <w:sz w:val="28"/>
          <w:szCs w:val="28"/>
        </w:rPr>
        <w:t>Scenarios/R</w:t>
      </w:r>
      <w:r>
        <w:rPr>
          <w:sz w:val="28"/>
          <w:szCs w:val="28"/>
        </w:rPr>
        <w:t>equirement, roles/responsib</w:t>
      </w:r>
      <w:r w:rsidR="00610878">
        <w:rPr>
          <w:sz w:val="28"/>
          <w:szCs w:val="28"/>
        </w:rPr>
        <w:t>i</w:t>
      </w:r>
      <w:r>
        <w:rPr>
          <w:sz w:val="28"/>
          <w:szCs w:val="28"/>
        </w:rPr>
        <w:t>l</w:t>
      </w:r>
      <w:r w:rsidR="00610878">
        <w:rPr>
          <w:sz w:val="28"/>
          <w:szCs w:val="28"/>
        </w:rPr>
        <w:t>it</w:t>
      </w:r>
      <w:r>
        <w:rPr>
          <w:sz w:val="28"/>
          <w:szCs w:val="28"/>
        </w:rPr>
        <w:t>y, environment,</w:t>
      </w:r>
      <w:r w:rsidR="00727E22">
        <w:rPr>
          <w:sz w:val="28"/>
          <w:szCs w:val="28"/>
        </w:rPr>
        <w:t xml:space="preserve"> scope, schedule, </w:t>
      </w:r>
      <w:r w:rsidR="00FB211B">
        <w:rPr>
          <w:sz w:val="28"/>
          <w:szCs w:val="28"/>
        </w:rPr>
        <w:t>etc…</w:t>
      </w:r>
    </w:p>
    <w:p w14:paraId="661F7DA6" w14:textId="43FEFA1B" w:rsidR="00CA4785" w:rsidRPr="00716070" w:rsidRDefault="00CA4785" w:rsidP="00716070">
      <w:pPr>
        <w:pStyle w:val="check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online mobile application so only android</w:t>
      </w:r>
      <w:r w:rsidR="00610878">
        <w:rPr>
          <w:sz w:val="28"/>
          <w:szCs w:val="28"/>
        </w:rPr>
        <w:t>/iOS</w:t>
      </w:r>
      <w:r>
        <w:rPr>
          <w:sz w:val="28"/>
          <w:szCs w:val="28"/>
        </w:rPr>
        <w:t xml:space="preserve"> operating system is supported.</w:t>
      </w:r>
    </w:p>
    <w:p w14:paraId="70016398" w14:textId="04DFCC55" w:rsidR="00CD0E46" w:rsidRPr="00716070" w:rsidRDefault="00CD0E46" w:rsidP="00CD0E46">
      <w:pPr>
        <w:pStyle w:val="checklist"/>
        <w:tabs>
          <w:tab w:val="left" w:pos="615"/>
        </w:tabs>
        <w:rPr>
          <w:sz w:val="28"/>
          <w:szCs w:val="28"/>
        </w:rPr>
      </w:pPr>
      <w:r w:rsidRPr="00716070">
        <w:rPr>
          <w:rFonts w:ascii="MS Gothic" w:eastAsia="MS Gothic" w:hAnsi="MS Gothic"/>
          <w:color w:val="79C24D" w:themeColor="accent1"/>
          <w:sz w:val="28"/>
          <w:szCs w:val="28"/>
        </w:rPr>
        <w:t xml:space="preserve"> </w:t>
      </w:r>
    </w:p>
    <w:p w14:paraId="142C5B83" w14:textId="307AD336" w:rsidR="006C27EC" w:rsidRDefault="00727E22" w:rsidP="00FA0816">
      <w:pPr>
        <w:pStyle w:val="Heading1"/>
        <w:rPr>
          <w:sz w:val="28"/>
          <w:szCs w:val="28"/>
        </w:rPr>
      </w:pPr>
      <w:bookmarkStart w:id="1" w:name="_lyrp6qhzrgl" w:colFirst="0" w:colLast="0"/>
      <w:bookmarkEnd w:id="1"/>
      <w:r>
        <w:rPr>
          <w:sz w:val="28"/>
          <w:szCs w:val="28"/>
        </w:rPr>
        <w:t>scope</w:t>
      </w:r>
    </w:p>
    <w:p w14:paraId="204539E5" w14:textId="4A3BC31C" w:rsidR="00727E22" w:rsidRPr="003E6B2F" w:rsidRDefault="00727E22" w:rsidP="00727E22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 xml:space="preserve">Scope of this plan is to include all the feature into the test plan and also cover all to </w:t>
      </w:r>
      <w:r w:rsidR="003E6B2F">
        <w:rPr>
          <w:sz w:val="28"/>
          <w:szCs w:val="28"/>
        </w:rPr>
        <w:t>testing.</w:t>
      </w:r>
    </w:p>
    <w:p w14:paraId="5EE0C521" w14:textId="3992D22A" w:rsidR="003E6B2F" w:rsidRPr="00727E22" w:rsidRDefault="003E6B2F" w:rsidP="00727E22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All the required features are described below…</w:t>
      </w:r>
    </w:p>
    <w:p w14:paraId="31111AAA" w14:textId="3CF4798C" w:rsidR="003E6B2F" w:rsidRDefault="0068514A" w:rsidP="003E6B2F">
      <w:pPr>
        <w:pStyle w:val="Heading1"/>
        <w:rPr>
          <w:sz w:val="28"/>
          <w:szCs w:val="28"/>
        </w:rPr>
      </w:pPr>
      <w:bookmarkStart w:id="2" w:name="_e3n9adsqyf4j" w:colFirst="0" w:colLast="0"/>
      <w:bookmarkEnd w:id="2"/>
      <w:r>
        <w:rPr>
          <w:sz w:val="28"/>
          <w:szCs w:val="28"/>
        </w:rPr>
        <w:t>REquirement</w:t>
      </w:r>
    </w:p>
    <w:p w14:paraId="0AF32D83" w14:textId="05417A00" w:rsidR="001E2F24" w:rsidRPr="001E2F24" w:rsidRDefault="001E2F24" w:rsidP="001E2F2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1E2F24">
        <w:rPr>
          <w:sz w:val="28"/>
          <w:szCs w:val="28"/>
        </w:rPr>
        <w:t>Inclusion:</w:t>
      </w:r>
    </w:p>
    <w:p w14:paraId="3A4400C6" w14:textId="259B7947" w:rsidR="007F72E0" w:rsidRPr="00281B0E" w:rsidRDefault="00007D0A" w:rsidP="007F72E0">
      <w:pPr>
        <w:pStyle w:val="ListParagraph"/>
        <w:numPr>
          <w:ilvl w:val="0"/>
          <w:numId w:val="13"/>
        </w:numPr>
      </w:pPr>
      <w:r>
        <w:rPr>
          <w:sz w:val="28"/>
          <w:szCs w:val="28"/>
        </w:rPr>
        <w:t>Registration</w:t>
      </w:r>
      <w:r w:rsidR="007F72E0">
        <w:rPr>
          <w:sz w:val="28"/>
          <w:szCs w:val="28"/>
        </w:rPr>
        <w:t xml:space="preserve"> page</w:t>
      </w:r>
    </w:p>
    <w:p w14:paraId="0ACCBE50" w14:textId="77777777" w:rsidR="00281B0E" w:rsidRPr="00281B0E" w:rsidRDefault="00281B0E" w:rsidP="00281B0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81B0E">
        <w:rPr>
          <w:sz w:val="28"/>
          <w:szCs w:val="28"/>
        </w:rPr>
        <w:t>Multi language support</w:t>
      </w:r>
    </w:p>
    <w:p w14:paraId="03BEEC9C" w14:textId="0B0BCA88" w:rsidR="00281B0E" w:rsidRPr="00281B0E" w:rsidRDefault="00007D0A" w:rsidP="00281B0E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Registration </w:t>
      </w:r>
      <w:r w:rsidR="00281B0E" w:rsidRPr="00281B0E">
        <w:rPr>
          <w:sz w:val="28"/>
          <w:szCs w:val="28"/>
        </w:rPr>
        <w:t>OTP verification</w:t>
      </w:r>
    </w:p>
    <w:p w14:paraId="4E87C4C2" w14:textId="77777777" w:rsidR="00281B0E" w:rsidRPr="00281B0E" w:rsidRDefault="00281B0E" w:rsidP="00281B0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81B0E">
        <w:rPr>
          <w:sz w:val="28"/>
          <w:szCs w:val="28"/>
        </w:rPr>
        <w:t>Help button</w:t>
      </w:r>
    </w:p>
    <w:p w14:paraId="40645C1E" w14:textId="43320101" w:rsidR="00281B0E" w:rsidRPr="00281B0E" w:rsidRDefault="00281B0E" w:rsidP="00281B0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81B0E">
        <w:rPr>
          <w:sz w:val="28"/>
          <w:szCs w:val="28"/>
        </w:rPr>
        <w:t>FAQ</w:t>
      </w:r>
    </w:p>
    <w:p w14:paraId="40DDD72A" w14:textId="77777777" w:rsidR="007F72E0" w:rsidRPr="007F72E0" w:rsidRDefault="007F72E0" w:rsidP="007F72E0">
      <w:pPr>
        <w:pStyle w:val="ListParagraph"/>
        <w:numPr>
          <w:ilvl w:val="0"/>
          <w:numId w:val="0"/>
        </w:numPr>
        <w:ind w:left="1440"/>
      </w:pPr>
    </w:p>
    <w:p w14:paraId="65AEAB4C" w14:textId="5BC0F519" w:rsidR="00A564A7" w:rsidRPr="00281B0E" w:rsidRDefault="00A564A7" w:rsidP="00281B0E">
      <w:pPr>
        <w:pStyle w:val="ListParagraph"/>
        <w:numPr>
          <w:ilvl w:val="0"/>
          <w:numId w:val="13"/>
        </w:numPr>
      </w:pPr>
      <w:r>
        <w:rPr>
          <w:sz w:val="28"/>
          <w:szCs w:val="28"/>
        </w:rPr>
        <w:t>Home page</w:t>
      </w:r>
      <w:r w:rsidR="00E1012C">
        <w:rPr>
          <w:sz w:val="28"/>
          <w:szCs w:val="28"/>
        </w:rPr>
        <w:t>(chats)</w:t>
      </w:r>
    </w:p>
    <w:p w14:paraId="799DBC1F" w14:textId="77777777" w:rsidR="00281B0E" w:rsidRDefault="00281B0E" w:rsidP="00281B0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81B0E">
        <w:rPr>
          <w:sz w:val="28"/>
          <w:szCs w:val="28"/>
        </w:rPr>
        <w:t>Header</w:t>
      </w:r>
    </w:p>
    <w:p w14:paraId="26DBC4AF" w14:textId="77777777" w:rsidR="00281B0E" w:rsidRDefault="00281B0E" w:rsidP="00281B0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81B0E">
        <w:rPr>
          <w:sz w:val="28"/>
          <w:szCs w:val="28"/>
        </w:rPr>
        <w:t>Payment scanner</w:t>
      </w:r>
    </w:p>
    <w:p w14:paraId="1F854402" w14:textId="3EFF79E5" w:rsidR="00281B0E" w:rsidRDefault="00281B0E" w:rsidP="00281B0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81B0E">
        <w:rPr>
          <w:sz w:val="28"/>
          <w:szCs w:val="28"/>
        </w:rPr>
        <w:t xml:space="preserve">camera </w:t>
      </w:r>
    </w:p>
    <w:p w14:paraId="4AB1B05B" w14:textId="568ECA9B" w:rsidR="00281B0E" w:rsidRDefault="00281B0E" w:rsidP="00281B0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81B0E">
        <w:rPr>
          <w:sz w:val="28"/>
          <w:szCs w:val="28"/>
        </w:rPr>
        <w:t>option button</w:t>
      </w:r>
    </w:p>
    <w:p w14:paraId="2160EC07" w14:textId="65B9F128" w:rsidR="00281B0E" w:rsidRPr="00281B0E" w:rsidRDefault="00281B0E" w:rsidP="00281B0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Search window</w:t>
      </w:r>
    </w:p>
    <w:p w14:paraId="32843876" w14:textId="6D2BDC89" w:rsidR="00281B0E" w:rsidRDefault="00281B0E" w:rsidP="00281B0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81B0E">
        <w:rPr>
          <w:sz w:val="28"/>
          <w:szCs w:val="28"/>
        </w:rPr>
        <w:t xml:space="preserve">Footer </w:t>
      </w:r>
    </w:p>
    <w:p w14:paraId="295D91EB" w14:textId="12403B3C" w:rsidR="00281B0E" w:rsidRDefault="00281B0E" w:rsidP="00281B0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lastRenderedPageBreak/>
        <w:t>Chats</w:t>
      </w:r>
      <w:r w:rsidR="00E1012C">
        <w:rPr>
          <w:sz w:val="28"/>
          <w:szCs w:val="28"/>
        </w:rPr>
        <w:t xml:space="preserve"> button</w:t>
      </w:r>
    </w:p>
    <w:p w14:paraId="16FED632" w14:textId="4DC3CD84" w:rsidR="00281B0E" w:rsidRDefault="00281B0E" w:rsidP="00281B0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Update</w:t>
      </w:r>
    </w:p>
    <w:p w14:paraId="18E7D0F1" w14:textId="1E1FD2AF" w:rsidR="00281B0E" w:rsidRDefault="00281B0E" w:rsidP="00281B0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Communities</w:t>
      </w:r>
    </w:p>
    <w:p w14:paraId="5BA05F4F" w14:textId="45E23327" w:rsidR="00281B0E" w:rsidRPr="00281B0E" w:rsidRDefault="00281B0E" w:rsidP="00281B0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calls</w:t>
      </w:r>
    </w:p>
    <w:p w14:paraId="0A971E2D" w14:textId="77777777" w:rsidR="00281B0E" w:rsidRDefault="00281B0E" w:rsidP="00281B0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81B0E">
        <w:rPr>
          <w:sz w:val="28"/>
          <w:szCs w:val="28"/>
        </w:rPr>
        <w:t>Floating button</w:t>
      </w:r>
    </w:p>
    <w:p w14:paraId="45082B5A" w14:textId="77777777" w:rsidR="00281B0E" w:rsidRDefault="00281B0E" w:rsidP="00281B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81B0E">
        <w:rPr>
          <w:sz w:val="28"/>
          <w:szCs w:val="28"/>
        </w:rPr>
        <w:t>WhatsApp AI</w:t>
      </w:r>
    </w:p>
    <w:p w14:paraId="71479D5B" w14:textId="6573ECB1" w:rsidR="00281B0E" w:rsidRDefault="00281B0E" w:rsidP="00281B0E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281B0E">
        <w:rPr>
          <w:sz w:val="28"/>
          <w:szCs w:val="28"/>
        </w:rPr>
        <w:t>ew message button</w:t>
      </w:r>
    </w:p>
    <w:p w14:paraId="41575282" w14:textId="2C1F3BB3" w:rsidR="00E1012C" w:rsidRDefault="00E1012C" w:rsidP="00E1012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All chats (new to old order)</w:t>
      </w:r>
    </w:p>
    <w:p w14:paraId="1873422D" w14:textId="77777777" w:rsidR="00E1012C" w:rsidRPr="00281B0E" w:rsidRDefault="00E1012C" w:rsidP="00E1012C">
      <w:pPr>
        <w:pStyle w:val="ListParagraph"/>
        <w:numPr>
          <w:ilvl w:val="0"/>
          <w:numId w:val="0"/>
        </w:numPr>
        <w:ind w:left="2160"/>
        <w:rPr>
          <w:sz w:val="28"/>
          <w:szCs w:val="28"/>
        </w:rPr>
      </w:pPr>
    </w:p>
    <w:p w14:paraId="597210D1" w14:textId="3AF4BABA" w:rsidR="007F72E0" w:rsidRDefault="00E1012C" w:rsidP="00E1012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Home page slider(updates)</w:t>
      </w:r>
    </w:p>
    <w:p w14:paraId="0E1B2D3B" w14:textId="0494F642" w:rsidR="00E1012C" w:rsidRDefault="00E1012C" w:rsidP="00E1012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Header </w:t>
      </w:r>
    </w:p>
    <w:p w14:paraId="43A2E57C" w14:textId="77777777" w:rsidR="00E1012C" w:rsidRDefault="00E1012C" w:rsidP="00E1012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81B0E">
        <w:rPr>
          <w:sz w:val="28"/>
          <w:szCs w:val="28"/>
        </w:rPr>
        <w:t>Payment scanner</w:t>
      </w:r>
    </w:p>
    <w:p w14:paraId="5B4A9099" w14:textId="2374938C" w:rsidR="00E1012C" w:rsidRDefault="001E2F24" w:rsidP="00E1012C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Search button</w:t>
      </w:r>
      <w:r w:rsidR="00E1012C" w:rsidRPr="00281B0E">
        <w:rPr>
          <w:sz w:val="28"/>
          <w:szCs w:val="28"/>
        </w:rPr>
        <w:t xml:space="preserve"> </w:t>
      </w:r>
    </w:p>
    <w:p w14:paraId="569A3385" w14:textId="77777777" w:rsidR="00E1012C" w:rsidRDefault="00E1012C" w:rsidP="00E1012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81B0E">
        <w:rPr>
          <w:sz w:val="28"/>
          <w:szCs w:val="28"/>
        </w:rPr>
        <w:t>option button</w:t>
      </w:r>
    </w:p>
    <w:p w14:paraId="74B74B68" w14:textId="77777777" w:rsidR="00E1012C" w:rsidRPr="00281B0E" w:rsidRDefault="00E1012C" w:rsidP="00E1012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Search window</w:t>
      </w:r>
    </w:p>
    <w:p w14:paraId="36D4C9AC" w14:textId="77777777" w:rsidR="00E1012C" w:rsidRDefault="00E1012C" w:rsidP="00E1012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81B0E">
        <w:rPr>
          <w:sz w:val="28"/>
          <w:szCs w:val="28"/>
        </w:rPr>
        <w:t xml:space="preserve">Footer </w:t>
      </w:r>
    </w:p>
    <w:p w14:paraId="1C498CC0" w14:textId="77777777" w:rsidR="00E1012C" w:rsidRDefault="00E1012C" w:rsidP="00E1012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Chats</w:t>
      </w:r>
      <w:r>
        <w:rPr>
          <w:sz w:val="28"/>
          <w:szCs w:val="28"/>
        </w:rPr>
        <w:t xml:space="preserve"> button</w:t>
      </w:r>
    </w:p>
    <w:p w14:paraId="4CA95D3E" w14:textId="77777777" w:rsidR="00E1012C" w:rsidRDefault="00E1012C" w:rsidP="00E1012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Update</w:t>
      </w:r>
    </w:p>
    <w:p w14:paraId="186AF5E8" w14:textId="77777777" w:rsidR="00E1012C" w:rsidRDefault="00E1012C" w:rsidP="00E1012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Communities</w:t>
      </w:r>
    </w:p>
    <w:p w14:paraId="5A688BB6" w14:textId="77777777" w:rsidR="00E1012C" w:rsidRPr="00281B0E" w:rsidRDefault="00E1012C" w:rsidP="00E1012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calls</w:t>
      </w:r>
    </w:p>
    <w:p w14:paraId="77C4BB6D" w14:textId="77777777" w:rsidR="00E1012C" w:rsidRDefault="00E1012C" w:rsidP="00E1012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81B0E">
        <w:rPr>
          <w:sz w:val="28"/>
          <w:szCs w:val="28"/>
        </w:rPr>
        <w:t>Floating button</w:t>
      </w:r>
    </w:p>
    <w:p w14:paraId="51573D88" w14:textId="7F6341D8" w:rsidR="00E1012C" w:rsidRDefault="001E2F24" w:rsidP="00E1012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Write update</w:t>
      </w:r>
    </w:p>
    <w:p w14:paraId="1AE06AD7" w14:textId="04234D4F" w:rsidR="00E1012C" w:rsidRDefault="001E2F24" w:rsidP="00E1012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Camera with gallery access </w:t>
      </w:r>
    </w:p>
    <w:p w14:paraId="2E6F8B2E" w14:textId="600CD5A0" w:rsidR="00E1012C" w:rsidRDefault="00E1012C" w:rsidP="00E1012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="001E2F24">
        <w:rPr>
          <w:sz w:val="28"/>
          <w:szCs w:val="28"/>
        </w:rPr>
        <w:t>updates</w:t>
      </w:r>
      <w:r>
        <w:rPr>
          <w:sz w:val="28"/>
          <w:szCs w:val="28"/>
        </w:rPr>
        <w:t xml:space="preserve"> (new to old order)</w:t>
      </w:r>
    </w:p>
    <w:p w14:paraId="3282A00B" w14:textId="363693F0" w:rsidR="00E1012C" w:rsidRDefault="001E2F24" w:rsidP="00E1012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My status </w:t>
      </w:r>
    </w:p>
    <w:p w14:paraId="4848E889" w14:textId="3A429AE7" w:rsidR="00E1012C" w:rsidRDefault="00F25D3F" w:rsidP="001E2F2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Home page slider (Communities)</w:t>
      </w:r>
    </w:p>
    <w:p w14:paraId="22E01C13" w14:textId="77777777" w:rsidR="00F25D3F" w:rsidRDefault="00F25D3F" w:rsidP="00F25D3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Header </w:t>
      </w:r>
    </w:p>
    <w:p w14:paraId="0AA1C2CC" w14:textId="77777777" w:rsidR="00F25D3F" w:rsidRDefault="00F25D3F" w:rsidP="00F25D3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81B0E">
        <w:rPr>
          <w:sz w:val="28"/>
          <w:szCs w:val="28"/>
        </w:rPr>
        <w:t>Payment scanner</w:t>
      </w:r>
    </w:p>
    <w:p w14:paraId="69886CD5" w14:textId="77777777" w:rsidR="00F25D3F" w:rsidRDefault="00F25D3F" w:rsidP="00F25D3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81B0E">
        <w:rPr>
          <w:sz w:val="28"/>
          <w:szCs w:val="28"/>
        </w:rPr>
        <w:t>option button</w:t>
      </w:r>
    </w:p>
    <w:p w14:paraId="31C429AE" w14:textId="77777777" w:rsidR="00F25D3F" w:rsidRPr="00281B0E" w:rsidRDefault="00F25D3F" w:rsidP="00F25D3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Search window</w:t>
      </w:r>
    </w:p>
    <w:p w14:paraId="4D7FCD2E" w14:textId="77777777" w:rsidR="00F25D3F" w:rsidRDefault="00F25D3F" w:rsidP="00F25D3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81B0E">
        <w:rPr>
          <w:sz w:val="28"/>
          <w:szCs w:val="28"/>
        </w:rPr>
        <w:t xml:space="preserve">Footer </w:t>
      </w:r>
    </w:p>
    <w:p w14:paraId="3AEF36CD" w14:textId="77777777" w:rsidR="00F25D3F" w:rsidRDefault="00F25D3F" w:rsidP="00F25D3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Chats</w:t>
      </w:r>
      <w:r>
        <w:rPr>
          <w:sz w:val="28"/>
          <w:szCs w:val="28"/>
        </w:rPr>
        <w:t xml:space="preserve"> button</w:t>
      </w:r>
    </w:p>
    <w:p w14:paraId="06162F31" w14:textId="77777777" w:rsidR="00F25D3F" w:rsidRDefault="00F25D3F" w:rsidP="00F25D3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Update</w:t>
      </w:r>
    </w:p>
    <w:p w14:paraId="1C1D20AD" w14:textId="77777777" w:rsidR="00F25D3F" w:rsidRDefault="00F25D3F" w:rsidP="00F25D3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Communities</w:t>
      </w:r>
    </w:p>
    <w:p w14:paraId="247B5754" w14:textId="77777777" w:rsidR="00F25D3F" w:rsidRPr="00281B0E" w:rsidRDefault="00F25D3F" w:rsidP="00F25D3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calls</w:t>
      </w:r>
    </w:p>
    <w:p w14:paraId="6E977DBD" w14:textId="26B3A33F" w:rsidR="00F25D3F" w:rsidRDefault="00F25D3F" w:rsidP="00F25D3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All communities (new to old order &amp; all group with same community)</w:t>
      </w:r>
    </w:p>
    <w:p w14:paraId="77595F58" w14:textId="16CB1E39" w:rsidR="00F25D3F" w:rsidRDefault="00F25D3F" w:rsidP="00F25D3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New community button</w:t>
      </w:r>
    </w:p>
    <w:p w14:paraId="1B1623D1" w14:textId="77777777" w:rsidR="00F25D3F" w:rsidRDefault="00F25D3F" w:rsidP="00F25D3F">
      <w:pPr>
        <w:pStyle w:val="ListParagraph"/>
        <w:numPr>
          <w:ilvl w:val="0"/>
          <w:numId w:val="0"/>
        </w:numPr>
        <w:ind w:left="2160"/>
        <w:rPr>
          <w:sz w:val="28"/>
          <w:szCs w:val="28"/>
        </w:rPr>
      </w:pPr>
    </w:p>
    <w:p w14:paraId="45FE9BA0" w14:textId="17570AA8" w:rsidR="00F25D3F" w:rsidRDefault="00F25D3F" w:rsidP="00F25D3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Home page </w:t>
      </w:r>
      <w:r w:rsidR="0068514A">
        <w:rPr>
          <w:sz w:val="28"/>
          <w:szCs w:val="28"/>
        </w:rPr>
        <w:t>slider (</w:t>
      </w:r>
      <w:r>
        <w:rPr>
          <w:sz w:val="28"/>
          <w:szCs w:val="28"/>
        </w:rPr>
        <w:t>Calls)</w:t>
      </w:r>
    </w:p>
    <w:p w14:paraId="0A25C263" w14:textId="77777777" w:rsidR="00F25D3F" w:rsidRDefault="00F25D3F" w:rsidP="00F25D3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Header </w:t>
      </w:r>
    </w:p>
    <w:p w14:paraId="659F0BFB" w14:textId="77777777" w:rsidR="00F25D3F" w:rsidRDefault="00F25D3F" w:rsidP="00F25D3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81B0E">
        <w:rPr>
          <w:sz w:val="28"/>
          <w:szCs w:val="28"/>
        </w:rPr>
        <w:t>Payment scanner</w:t>
      </w:r>
    </w:p>
    <w:p w14:paraId="5D624FA3" w14:textId="7C086D59" w:rsidR="00F25D3F" w:rsidRDefault="00F25D3F" w:rsidP="00F25D3F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Camera with gallery access</w:t>
      </w:r>
    </w:p>
    <w:p w14:paraId="219B88FB" w14:textId="77777777" w:rsidR="00F25D3F" w:rsidRDefault="00F25D3F" w:rsidP="00F25D3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81B0E">
        <w:rPr>
          <w:sz w:val="28"/>
          <w:szCs w:val="28"/>
        </w:rPr>
        <w:t>option button</w:t>
      </w:r>
    </w:p>
    <w:p w14:paraId="27174BED" w14:textId="77777777" w:rsidR="00F25D3F" w:rsidRDefault="00F25D3F" w:rsidP="00F25D3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81B0E">
        <w:rPr>
          <w:sz w:val="28"/>
          <w:szCs w:val="28"/>
        </w:rPr>
        <w:t xml:space="preserve">Footer </w:t>
      </w:r>
    </w:p>
    <w:p w14:paraId="43C87D04" w14:textId="77777777" w:rsidR="00F25D3F" w:rsidRDefault="00F25D3F" w:rsidP="00F25D3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Chats</w:t>
      </w:r>
      <w:r>
        <w:rPr>
          <w:sz w:val="28"/>
          <w:szCs w:val="28"/>
        </w:rPr>
        <w:t xml:space="preserve"> button</w:t>
      </w:r>
    </w:p>
    <w:p w14:paraId="7D70EBF3" w14:textId="77777777" w:rsidR="00F25D3F" w:rsidRDefault="00F25D3F" w:rsidP="00F25D3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Update</w:t>
      </w:r>
    </w:p>
    <w:p w14:paraId="7018BFE3" w14:textId="77777777" w:rsidR="00F25D3F" w:rsidRDefault="00F25D3F" w:rsidP="00F25D3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Communities</w:t>
      </w:r>
    </w:p>
    <w:p w14:paraId="008655FD" w14:textId="77777777" w:rsidR="00F25D3F" w:rsidRPr="00281B0E" w:rsidRDefault="00F25D3F" w:rsidP="00F25D3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81B0E">
        <w:rPr>
          <w:sz w:val="28"/>
          <w:szCs w:val="28"/>
        </w:rPr>
        <w:t>calls</w:t>
      </w:r>
    </w:p>
    <w:p w14:paraId="7D9C4804" w14:textId="5F2E9FDE" w:rsidR="00F25D3F" w:rsidRDefault="00F25D3F" w:rsidP="00F25D3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Floating button (new call)</w:t>
      </w:r>
    </w:p>
    <w:p w14:paraId="5C5A1B69" w14:textId="0CC9A2CD" w:rsidR="00F25D3F" w:rsidRDefault="00F25D3F" w:rsidP="00F25D3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Favourite section</w:t>
      </w:r>
    </w:p>
    <w:p w14:paraId="32C2F5EE" w14:textId="607A1E50" w:rsidR="00F25D3F" w:rsidRDefault="00F25D3F" w:rsidP="00F25D3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All calls (new to old order)</w:t>
      </w:r>
    </w:p>
    <w:p w14:paraId="565151AF" w14:textId="213D1F82" w:rsidR="00F25D3F" w:rsidRDefault="00F25D3F" w:rsidP="00F25D3F">
      <w:pPr>
        <w:pStyle w:val="ListParagraph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2B9588" w14:textId="2496EB3D" w:rsidR="0068514A" w:rsidRDefault="0068514A" w:rsidP="0068514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Exclusion - features:</w:t>
      </w:r>
    </w:p>
    <w:p w14:paraId="4E974811" w14:textId="14CC7A82" w:rsidR="0068514A" w:rsidRDefault="0068514A" w:rsidP="0068514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Third party payment</w:t>
      </w:r>
    </w:p>
    <w:p w14:paraId="11693B9A" w14:textId="693B2D01" w:rsidR="0068514A" w:rsidRDefault="0068514A" w:rsidP="0068514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Camera</w:t>
      </w:r>
    </w:p>
    <w:p w14:paraId="1D150EEA" w14:textId="3B0CDD3F" w:rsidR="0068514A" w:rsidRDefault="0068514A" w:rsidP="0068514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Microphone</w:t>
      </w:r>
    </w:p>
    <w:p w14:paraId="2D223E56" w14:textId="70AA0FC0" w:rsidR="0068514A" w:rsidRDefault="0068514A" w:rsidP="0068514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Media access</w:t>
      </w:r>
    </w:p>
    <w:p w14:paraId="5C29E8F1" w14:textId="2286B254" w:rsidR="0068514A" w:rsidRDefault="0068514A" w:rsidP="0068514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Contact access</w:t>
      </w:r>
    </w:p>
    <w:p w14:paraId="11A5EEF4" w14:textId="5A80924E" w:rsidR="0068514A" w:rsidRDefault="0068514A" w:rsidP="0068514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Upload and download </w:t>
      </w:r>
      <w:r w:rsidR="006C48DA">
        <w:rPr>
          <w:sz w:val="28"/>
          <w:szCs w:val="28"/>
        </w:rPr>
        <w:t>media</w:t>
      </w:r>
    </w:p>
    <w:p w14:paraId="766B61A0" w14:textId="45F85EC9" w:rsidR="0068514A" w:rsidRDefault="0068514A" w:rsidP="0068514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GPS location</w:t>
      </w:r>
    </w:p>
    <w:p w14:paraId="4A3E0CE1" w14:textId="408A4F4D" w:rsidR="0068514A" w:rsidRDefault="0068514A" w:rsidP="0068514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Another device connection</w:t>
      </w:r>
    </w:p>
    <w:p w14:paraId="48A85DA3" w14:textId="705A62D3" w:rsidR="0068514A" w:rsidRDefault="0068514A" w:rsidP="0068514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Time and date</w:t>
      </w:r>
    </w:p>
    <w:p w14:paraId="27425434" w14:textId="2D22B2DF" w:rsidR="0068514A" w:rsidRDefault="00720905" w:rsidP="0068514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Another</w:t>
      </w:r>
      <w:r w:rsidR="0068514A">
        <w:rPr>
          <w:sz w:val="28"/>
          <w:szCs w:val="28"/>
        </w:rPr>
        <w:t xml:space="preserve"> redirection link</w:t>
      </w:r>
    </w:p>
    <w:p w14:paraId="32D348DB" w14:textId="77777777" w:rsidR="00720905" w:rsidRDefault="00720905" w:rsidP="00720905">
      <w:pPr>
        <w:pStyle w:val="ListParagraph"/>
        <w:numPr>
          <w:ilvl w:val="0"/>
          <w:numId w:val="0"/>
        </w:numPr>
        <w:ind w:left="1800"/>
        <w:rPr>
          <w:sz w:val="28"/>
          <w:szCs w:val="28"/>
        </w:rPr>
      </w:pPr>
    </w:p>
    <w:p w14:paraId="59D0F363" w14:textId="4C1D1A01" w:rsidR="00720905" w:rsidRDefault="00720905" w:rsidP="0072090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From our understanding, we believe above features needs to be tested. May be some features are not included here, provide update about it. </w:t>
      </w:r>
    </w:p>
    <w:p w14:paraId="679AC129" w14:textId="25D11FE0" w:rsidR="00720905" w:rsidRDefault="00720905" w:rsidP="0072090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Detailed features and requirements are described into the test case document.</w:t>
      </w:r>
    </w:p>
    <w:p w14:paraId="143EAD49" w14:textId="5E67B87A" w:rsidR="00720905" w:rsidRDefault="00720905" w:rsidP="0072090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Also, updated features and scenarios are also conducted under the test.</w:t>
      </w:r>
    </w:p>
    <w:p w14:paraId="068698B6" w14:textId="77777777" w:rsidR="00720905" w:rsidRPr="0068514A" w:rsidRDefault="00720905" w:rsidP="00720905">
      <w:pPr>
        <w:pStyle w:val="ListParagraph"/>
        <w:numPr>
          <w:ilvl w:val="0"/>
          <w:numId w:val="0"/>
        </w:numPr>
        <w:ind w:left="1800"/>
        <w:rPr>
          <w:sz w:val="28"/>
          <w:szCs w:val="28"/>
        </w:rPr>
      </w:pPr>
    </w:p>
    <w:p w14:paraId="641CF08D" w14:textId="77777777" w:rsidR="00F25D3F" w:rsidRDefault="00F25D3F" w:rsidP="00F25D3F">
      <w:pPr>
        <w:pStyle w:val="ListParagraph"/>
        <w:numPr>
          <w:ilvl w:val="0"/>
          <w:numId w:val="0"/>
        </w:numPr>
        <w:ind w:left="1440"/>
        <w:rPr>
          <w:sz w:val="28"/>
          <w:szCs w:val="28"/>
        </w:rPr>
      </w:pPr>
    </w:p>
    <w:p w14:paraId="6D62ECEB" w14:textId="77777777" w:rsidR="007F72E0" w:rsidRPr="007F72E0" w:rsidRDefault="007F72E0" w:rsidP="007F72E0">
      <w:pPr>
        <w:pStyle w:val="ListParagraph"/>
        <w:numPr>
          <w:ilvl w:val="0"/>
          <w:numId w:val="0"/>
        </w:numPr>
        <w:ind w:left="1440"/>
      </w:pPr>
    </w:p>
    <w:p w14:paraId="0F9C332C" w14:textId="77777777" w:rsidR="007F72E0" w:rsidRPr="007F72E0" w:rsidRDefault="007F72E0" w:rsidP="007F72E0">
      <w:pPr>
        <w:pStyle w:val="ListParagraph"/>
        <w:numPr>
          <w:ilvl w:val="0"/>
          <w:numId w:val="0"/>
        </w:numPr>
        <w:ind w:left="720"/>
      </w:pPr>
    </w:p>
    <w:p w14:paraId="1BB9BCE5" w14:textId="77777777" w:rsidR="007F72E0" w:rsidRPr="003E6B2F" w:rsidRDefault="007F72E0" w:rsidP="007F72E0">
      <w:pPr>
        <w:ind w:left="1080"/>
      </w:pPr>
    </w:p>
    <w:p w14:paraId="4E9E0AE2" w14:textId="6BB197DD" w:rsidR="003E6B2F" w:rsidRPr="003E6B2F" w:rsidRDefault="003E6B2F" w:rsidP="007F72E0"/>
    <w:p w14:paraId="0BAA4C95" w14:textId="3E311FCF" w:rsidR="00720905" w:rsidRPr="00720905" w:rsidRDefault="00720905" w:rsidP="00720905">
      <w:pPr>
        <w:pStyle w:val="Heading1"/>
        <w:rPr>
          <w:sz w:val="28"/>
          <w:szCs w:val="28"/>
        </w:rPr>
      </w:pPr>
      <w:r w:rsidRPr="00720905">
        <w:rPr>
          <w:sz w:val="28"/>
          <w:szCs w:val="28"/>
        </w:rPr>
        <w:t>test environment</w:t>
      </w:r>
    </w:p>
    <w:p w14:paraId="42BDD93A" w14:textId="465330F8" w:rsidR="003E6B2F" w:rsidRPr="005B56EE" w:rsidRDefault="005B56EE" w:rsidP="003E6B2F">
      <w:pPr>
        <w:rPr>
          <w:sz w:val="28"/>
          <w:szCs w:val="28"/>
        </w:rPr>
      </w:pPr>
      <w:r w:rsidRPr="005B56EE">
        <w:rPr>
          <w:sz w:val="28"/>
          <w:szCs w:val="28"/>
        </w:rPr>
        <w:t>Tested for the android operating system (Android application)</w:t>
      </w:r>
    </w:p>
    <w:p w14:paraId="59AC78A0" w14:textId="0178FB83" w:rsidR="006C27EC" w:rsidRDefault="009B008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testing strategy</w:t>
      </w:r>
    </w:p>
    <w:p w14:paraId="7A7E718B" w14:textId="77777777" w:rsidR="009B008D" w:rsidRPr="00C842B7" w:rsidRDefault="009B008D" w:rsidP="00C842B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C842B7">
        <w:rPr>
          <w:sz w:val="28"/>
          <w:szCs w:val="28"/>
        </w:rPr>
        <w:t xml:space="preserve">We are engaged with the WhatsApp application for the functional testing and we make </w:t>
      </w:r>
      <w:proofErr w:type="spellStart"/>
      <w:r w:rsidRPr="00C842B7">
        <w:rPr>
          <w:sz w:val="28"/>
          <w:szCs w:val="28"/>
        </w:rPr>
        <w:t>to</w:t>
      </w:r>
      <w:proofErr w:type="spellEnd"/>
      <w:r w:rsidRPr="00C842B7">
        <w:rPr>
          <w:sz w:val="28"/>
          <w:szCs w:val="28"/>
        </w:rPr>
        <w:t xml:space="preserve"> sure that all the listed and another all functions are tested well.</w:t>
      </w:r>
    </w:p>
    <w:p w14:paraId="704D620B" w14:textId="1339FD11" w:rsidR="00C842B7" w:rsidRPr="00C842B7" w:rsidRDefault="00C842B7" w:rsidP="00C842B7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Severity and priority rules are applied for whole testing strategy. </w:t>
      </w:r>
    </w:p>
    <w:p w14:paraId="5C14AC6F" w14:textId="09160530" w:rsidR="009B008D" w:rsidRPr="00C842B7" w:rsidRDefault="009B008D" w:rsidP="00C842B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C842B7">
        <w:rPr>
          <w:sz w:val="28"/>
          <w:szCs w:val="28"/>
        </w:rPr>
        <w:t>All the function listed in scope part are properly checked by our testing team. Our method of testing is described below:</w:t>
      </w:r>
    </w:p>
    <w:p w14:paraId="05E062A9" w14:textId="7C380560" w:rsidR="009B008D" w:rsidRDefault="009B008D" w:rsidP="009B008D">
      <w:pPr>
        <w:rPr>
          <w:sz w:val="28"/>
          <w:szCs w:val="28"/>
        </w:rPr>
      </w:pPr>
    </w:p>
    <w:p w14:paraId="77F9E464" w14:textId="7C8EBE2E" w:rsidR="009B008D" w:rsidRDefault="009B008D" w:rsidP="009B008D">
      <w:pPr>
        <w:rPr>
          <w:sz w:val="28"/>
          <w:szCs w:val="28"/>
        </w:rPr>
      </w:pPr>
      <w:r>
        <w:rPr>
          <w:sz w:val="28"/>
          <w:szCs w:val="28"/>
        </w:rPr>
        <w:t>#step 1: Static testing</w:t>
      </w:r>
    </w:p>
    <w:p w14:paraId="1185E264" w14:textId="081A3789" w:rsidR="009B008D" w:rsidRDefault="009B008D" w:rsidP="009B008D">
      <w:pPr>
        <w:rPr>
          <w:sz w:val="28"/>
          <w:szCs w:val="28"/>
        </w:rPr>
      </w:pPr>
      <w:r>
        <w:rPr>
          <w:sz w:val="28"/>
          <w:szCs w:val="28"/>
        </w:rPr>
        <w:t>All document created by the management team and developer team are reviewed by the testing team</w:t>
      </w:r>
      <w:r w:rsidR="00660119">
        <w:rPr>
          <w:sz w:val="28"/>
          <w:szCs w:val="28"/>
        </w:rPr>
        <w:t>. It will contain review and inspection on basic documents.</w:t>
      </w:r>
    </w:p>
    <w:p w14:paraId="23B0B0DB" w14:textId="77777777" w:rsidR="00660119" w:rsidRDefault="00660119" w:rsidP="009B008D">
      <w:pPr>
        <w:rPr>
          <w:sz w:val="28"/>
          <w:szCs w:val="28"/>
        </w:rPr>
      </w:pPr>
    </w:p>
    <w:p w14:paraId="07020949" w14:textId="2D4C8C28" w:rsidR="00660119" w:rsidRDefault="00660119" w:rsidP="009B008D">
      <w:pPr>
        <w:rPr>
          <w:sz w:val="28"/>
          <w:szCs w:val="28"/>
        </w:rPr>
      </w:pPr>
      <w:r>
        <w:rPr>
          <w:sz w:val="28"/>
          <w:szCs w:val="28"/>
        </w:rPr>
        <w:t>#step 2: Smoke testing</w:t>
      </w:r>
    </w:p>
    <w:p w14:paraId="45D3FE1C" w14:textId="0AEB81B6" w:rsidR="00660119" w:rsidRDefault="00660119" w:rsidP="009B008D">
      <w:pPr>
        <w:rPr>
          <w:sz w:val="28"/>
          <w:szCs w:val="28"/>
        </w:rPr>
      </w:pPr>
      <w:r>
        <w:rPr>
          <w:sz w:val="28"/>
          <w:szCs w:val="28"/>
        </w:rPr>
        <w:t>Basic build test of the product is required before functional testing.</w:t>
      </w:r>
    </w:p>
    <w:p w14:paraId="036D2A58" w14:textId="524E88C4" w:rsidR="00660119" w:rsidRDefault="00660119" w:rsidP="009B008D">
      <w:pPr>
        <w:rPr>
          <w:sz w:val="28"/>
          <w:szCs w:val="28"/>
        </w:rPr>
      </w:pPr>
      <w:r>
        <w:rPr>
          <w:sz w:val="28"/>
          <w:szCs w:val="28"/>
        </w:rPr>
        <w:t>Checking the stability of the product.</w:t>
      </w:r>
    </w:p>
    <w:p w14:paraId="517B82B1" w14:textId="77777777" w:rsidR="00660119" w:rsidRDefault="00660119" w:rsidP="009B008D">
      <w:pPr>
        <w:rPr>
          <w:sz w:val="28"/>
          <w:szCs w:val="28"/>
        </w:rPr>
      </w:pPr>
    </w:p>
    <w:p w14:paraId="77E684FF" w14:textId="0CD039EE" w:rsidR="00660119" w:rsidRDefault="00660119" w:rsidP="009B008D">
      <w:pPr>
        <w:rPr>
          <w:sz w:val="28"/>
          <w:szCs w:val="28"/>
        </w:rPr>
      </w:pPr>
      <w:r>
        <w:rPr>
          <w:sz w:val="28"/>
          <w:szCs w:val="28"/>
        </w:rPr>
        <w:t>#step 3: Sanity testing</w:t>
      </w:r>
    </w:p>
    <w:p w14:paraId="336CB06D" w14:textId="7CA88B0A" w:rsidR="00B139E9" w:rsidRDefault="00660119" w:rsidP="009B008D">
      <w:pPr>
        <w:rPr>
          <w:sz w:val="28"/>
          <w:szCs w:val="28"/>
        </w:rPr>
      </w:pPr>
      <w:r>
        <w:rPr>
          <w:sz w:val="28"/>
          <w:szCs w:val="28"/>
        </w:rPr>
        <w:t xml:space="preserve">After smoke testing basic functionality test performed. It will </w:t>
      </w:r>
      <w:r w:rsidR="00B139E9">
        <w:rPr>
          <w:sz w:val="28"/>
          <w:szCs w:val="28"/>
        </w:rPr>
        <w:t>cover</w:t>
      </w:r>
      <w:r>
        <w:rPr>
          <w:sz w:val="28"/>
          <w:szCs w:val="28"/>
        </w:rPr>
        <w:t xml:space="preserve"> up the basic functional test without going deeper.</w:t>
      </w:r>
      <w:r w:rsidR="00B139E9">
        <w:rPr>
          <w:sz w:val="28"/>
          <w:szCs w:val="28"/>
        </w:rPr>
        <w:t xml:space="preserve"> (links, DBMS, etc…)</w:t>
      </w:r>
    </w:p>
    <w:p w14:paraId="4E318408" w14:textId="77777777" w:rsidR="00660119" w:rsidRDefault="00660119" w:rsidP="009B008D">
      <w:pPr>
        <w:rPr>
          <w:sz w:val="28"/>
          <w:szCs w:val="28"/>
        </w:rPr>
      </w:pPr>
    </w:p>
    <w:p w14:paraId="74B3CD4E" w14:textId="0601F7C9" w:rsidR="00660119" w:rsidRDefault="00660119" w:rsidP="009B008D">
      <w:pPr>
        <w:rPr>
          <w:sz w:val="28"/>
          <w:szCs w:val="28"/>
        </w:rPr>
      </w:pPr>
      <w:r>
        <w:rPr>
          <w:sz w:val="28"/>
          <w:szCs w:val="28"/>
        </w:rPr>
        <w:t>#step 4: Unit testing</w:t>
      </w:r>
    </w:p>
    <w:p w14:paraId="46674DD6" w14:textId="5C75F170" w:rsidR="00660119" w:rsidRDefault="00660119" w:rsidP="009B008D">
      <w:pPr>
        <w:rPr>
          <w:sz w:val="28"/>
          <w:szCs w:val="28"/>
        </w:rPr>
      </w:pPr>
      <w:r>
        <w:rPr>
          <w:sz w:val="28"/>
          <w:szCs w:val="28"/>
        </w:rPr>
        <w:t>Every single module/part tested one by one.</w:t>
      </w:r>
    </w:p>
    <w:p w14:paraId="55B19D21" w14:textId="77777777" w:rsidR="00660119" w:rsidRDefault="00660119" w:rsidP="009B008D">
      <w:pPr>
        <w:rPr>
          <w:sz w:val="28"/>
          <w:szCs w:val="28"/>
        </w:rPr>
      </w:pPr>
    </w:p>
    <w:p w14:paraId="2036E54B" w14:textId="27DACBA4" w:rsidR="00660119" w:rsidRDefault="00660119" w:rsidP="009B008D">
      <w:pPr>
        <w:rPr>
          <w:sz w:val="28"/>
          <w:szCs w:val="28"/>
        </w:rPr>
      </w:pPr>
      <w:r>
        <w:rPr>
          <w:sz w:val="28"/>
          <w:szCs w:val="28"/>
        </w:rPr>
        <w:t xml:space="preserve">#step 5: </w:t>
      </w:r>
      <w:r w:rsidR="00266C94">
        <w:rPr>
          <w:sz w:val="28"/>
          <w:szCs w:val="28"/>
        </w:rPr>
        <w:t>I</w:t>
      </w:r>
      <w:r>
        <w:rPr>
          <w:sz w:val="28"/>
          <w:szCs w:val="28"/>
        </w:rPr>
        <w:t>ntegration testing</w:t>
      </w:r>
    </w:p>
    <w:p w14:paraId="349BE12C" w14:textId="7E8C1F86" w:rsidR="00660119" w:rsidRDefault="00660119" w:rsidP="009B00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this section we will compare two same modules from </w:t>
      </w:r>
      <w:r w:rsidR="00266C94">
        <w:rPr>
          <w:sz w:val="28"/>
          <w:szCs w:val="28"/>
        </w:rPr>
        <w:t>other</w:t>
      </w:r>
      <w:r>
        <w:rPr>
          <w:sz w:val="28"/>
          <w:szCs w:val="28"/>
        </w:rPr>
        <w:t xml:space="preserve"> pages and </w:t>
      </w:r>
      <w:r w:rsidR="00266C94">
        <w:rPr>
          <w:sz w:val="28"/>
          <w:szCs w:val="28"/>
        </w:rPr>
        <w:t>other</w:t>
      </w:r>
      <w:r>
        <w:rPr>
          <w:sz w:val="28"/>
          <w:szCs w:val="28"/>
        </w:rPr>
        <w:t xml:space="preserve"> sections</w:t>
      </w:r>
      <w:r w:rsidR="00266C94">
        <w:rPr>
          <w:sz w:val="28"/>
          <w:szCs w:val="28"/>
        </w:rPr>
        <w:t xml:space="preserve"> and then tested again. (comparing modules)</w:t>
      </w:r>
    </w:p>
    <w:p w14:paraId="1237A882" w14:textId="77777777" w:rsidR="00266C94" w:rsidRDefault="00266C94" w:rsidP="009B008D">
      <w:pPr>
        <w:rPr>
          <w:sz w:val="28"/>
          <w:szCs w:val="28"/>
        </w:rPr>
      </w:pPr>
    </w:p>
    <w:p w14:paraId="7AF6F715" w14:textId="0A449EED" w:rsidR="00266C94" w:rsidRDefault="00266C94" w:rsidP="009B008D">
      <w:pPr>
        <w:rPr>
          <w:sz w:val="28"/>
          <w:szCs w:val="28"/>
        </w:rPr>
      </w:pPr>
      <w:r>
        <w:rPr>
          <w:sz w:val="28"/>
          <w:szCs w:val="28"/>
        </w:rPr>
        <w:t>#step 6: End user testing</w:t>
      </w:r>
    </w:p>
    <w:p w14:paraId="3CDE5304" w14:textId="3BAB13B6" w:rsidR="00266C94" w:rsidRPr="009B008D" w:rsidRDefault="00266C94" w:rsidP="009B008D">
      <w:pPr>
        <w:rPr>
          <w:sz w:val="28"/>
          <w:szCs w:val="28"/>
        </w:rPr>
      </w:pPr>
      <w:r>
        <w:rPr>
          <w:sz w:val="28"/>
          <w:szCs w:val="28"/>
        </w:rPr>
        <w:t>Behave like an end user for checking the real-world problems.</w:t>
      </w:r>
    </w:p>
    <w:p w14:paraId="02F4581E" w14:textId="77777777" w:rsidR="009B008D" w:rsidRDefault="009B008D" w:rsidP="009B008D"/>
    <w:p w14:paraId="06AE4430" w14:textId="77777777" w:rsidR="00266C94" w:rsidRDefault="00266C94" w:rsidP="009B008D"/>
    <w:p w14:paraId="09FE0707" w14:textId="77777777" w:rsidR="00266C94" w:rsidRDefault="00266C94" w:rsidP="009B008D"/>
    <w:p w14:paraId="4D493F56" w14:textId="3729BE6E" w:rsidR="00266C94" w:rsidRDefault="00266C94" w:rsidP="009B008D">
      <w:pPr>
        <w:rPr>
          <w:sz w:val="28"/>
          <w:szCs w:val="28"/>
        </w:rPr>
      </w:pPr>
      <w:r>
        <w:rPr>
          <w:sz w:val="28"/>
          <w:szCs w:val="28"/>
        </w:rPr>
        <w:t>#step 7: System testing</w:t>
      </w:r>
    </w:p>
    <w:p w14:paraId="2A5673EE" w14:textId="7A1FB295" w:rsidR="00266C94" w:rsidRDefault="00266C94" w:rsidP="00266C94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Graphical interface testing (simple graphic testing)</w:t>
      </w:r>
    </w:p>
    <w:p w14:paraId="61860234" w14:textId="186373C7" w:rsidR="00266C94" w:rsidRDefault="00266C94" w:rsidP="00266C94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Usability testing </w:t>
      </w:r>
      <w:r w:rsidR="00B139E9">
        <w:rPr>
          <w:sz w:val="28"/>
          <w:szCs w:val="28"/>
        </w:rPr>
        <w:t>(how</w:t>
      </w:r>
      <w:r>
        <w:rPr>
          <w:sz w:val="28"/>
          <w:szCs w:val="28"/>
        </w:rPr>
        <w:t xml:space="preserve"> easily user can access and use the product)</w:t>
      </w:r>
    </w:p>
    <w:p w14:paraId="7F6ED726" w14:textId="247CD1AA" w:rsidR="00B139E9" w:rsidRPr="00B139E9" w:rsidRDefault="00B139E9" w:rsidP="00B139E9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139E9">
        <w:rPr>
          <w:sz w:val="28"/>
          <w:szCs w:val="28"/>
        </w:rPr>
        <w:t>Non-functional testing: performance, load, installation, verification, validation, etc.</w:t>
      </w:r>
    </w:p>
    <w:p w14:paraId="588310D6" w14:textId="77777777" w:rsidR="00B139E9" w:rsidRDefault="00B139E9" w:rsidP="00B139E9">
      <w:pPr>
        <w:rPr>
          <w:sz w:val="28"/>
          <w:szCs w:val="28"/>
        </w:rPr>
      </w:pPr>
    </w:p>
    <w:p w14:paraId="3526919A" w14:textId="25B3A041" w:rsidR="00B139E9" w:rsidRDefault="00B139E9" w:rsidP="00B139E9">
      <w:pPr>
        <w:rPr>
          <w:sz w:val="28"/>
          <w:szCs w:val="28"/>
        </w:rPr>
      </w:pPr>
      <w:r>
        <w:rPr>
          <w:sz w:val="28"/>
          <w:szCs w:val="28"/>
        </w:rPr>
        <w:t>#step 8: positive &amp; negative testing:</w:t>
      </w:r>
    </w:p>
    <w:p w14:paraId="6175EAE0" w14:textId="7A7E4660" w:rsidR="00B139E9" w:rsidRDefault="00B139E9" w:rsidP="00B139E9">
      <w:pPr>
        <w:rPr>
          <w:sz w:val="28"/>
          <w:szCs w:val="28"/>
        </w:rPr>
      </w:pPr>
      <w:r>
        <w:rPr>
          <w:sz w:val="28"/>
          <w:szCs w:val="28"/>
        </w:rPr>
        <w:t>Test for the positive and negative both input values and pop messages also.</w:t>
      </w:r>
    </w:p>
    <w:p w14:paraId="2622F708" w14:textId="6C9E07A4" w:rsidR="00B139E9" w:rsidRDefault="00B139E9" w:rsidP="00B139E9">
      <w:pPr>
        <w:rPr>
          <w:sz w:val="28"/>
          <w:szCs w:val="28"/>
        </w:rPr>
      </w:pPr>
      <w:r>
        <w:rPr>
          <w:sz w:val="28"/>
          <w:szCs w:val="28"/>
        </w:rPr>
        <w:t>Creating the list of the positive as well as negative data list.</w:t>
      </w:r>
      <w:r w:rsidR="00644E37">
        <w:rPr>
          <w:sz w:val="28"/>
          <w:szCs w:val="28"/>
        </w:rPr>
        <w:t xml:space="preserve"> It will contain test design techniques which are listed in another separate module.</w:t>
      </w:r>
    </w:p>
    <w:p w14:paraId="2D75E07D" w14:textId="77777777" w:rsidR="00644E37" w:rsidRDefault="00644E37" w:rsidP="00B139E9">
      <w:pPr>
        <w:rPr>
          <w:sz w:val="28"/>
          <w:szCs w:val="28"/>
        </w:rPr>
      </w:pPr>
    </w:p>
    <w:p w14:paraId="7BB1BFE7" w14:textId="065388C8" w:rsidR="00644E37" w:rsidRDefault="00644E37" w:rsidP="00B139E9">
      <w:pPr>
        <w:rPr>
          <w:sz w:val="28"/>
          <w:szCs w:val="28"/>
        </w:rPr>
      </w:pPr>
      <w:r>
        <w:rPr>
          <w:sz w:val="28"/>
          <w:szCs w:val="28"/>
        </w:rPr>
        <w:t>#step 9: Re-testing:</w:t>
      </w:r>
    </w:p>
    <w:p w14:paraId="6857C232" w14:textId="03A03529" w:rsidR="00644E37" w:rsidRDefault="00644E37" w:rsidP="00B139E9">
      <w:pPr>
        <w:rPr>
          <w:sz w:val="28"/>
          <w:szCs w:val="28"/>
        </w:rPr>
      </w:pPr>
      <w:r>
        <w:rPr>
          <w:sz w:val="28"/>
          <w:szCs w:val="28"/>
        </w:rPr>
        <w:t>If any bugs or defect founded then give it to the development team and check it second time. (only updated part will be checked)</w:t>
      </w:r>
    </w:p>
    <w:p w14:paraId="33CB5F7B" w14:textId="77777777" w:rsidR="00644E37" w:rsidRDefault="00644E37" w:rsidP="00B139E9">
      <w:pPr>
        <w:rPr>
          <w:sz w:val="28"/>
          <w:szCs w:val="28"/>
        </w:rPr>
      </w:pPr>
    </w:p>
    <w:p w14:paraId="3FB0268E" w14:textId="5B38AD38" w:rsidR="00644E37" w:rsidRDefault="00644E37" w:rsidP="00B139E9">
      <w:pPr>
        <w:rPr>
          <w:sz w:val="28"/>
          <w:szCs w:val="28"/>
        </w:rPr>
      </w:pPr>
      <w:r>
        <w:rPr>
          <w:sz w:val="28"/>
          <w:szCs w:val="28"/>
        </w:rPr>
        <w:t>#step 10: Regression testing:</w:t>
      </w:r>
    </w:p>
    <w:p w14:paraId="3E5626BE" w14:textId="77777777" w:rsidR="00644E37" w:rsidRDefault="00644E37" w:rsidP="00B139E9">
      <w:pPr>
        <w:rPr>
          <w:sz w:val="28"/>
          <w:szCs w:val="28"/>
        </w:rPr>
      </w:pPr>
      <w:r>
        <w:rPr>
          <w:sz w:val="28"/>
          <w:szCs w:val="28"/>
        </w:rPr>
        <w:t xml:space="preserve">Check that the updated function not affect to the connected features. </w:t>
      </w:r>
    </w:p>
    <w:p w14:paraId="27E9C1B1" w14:textId="0DB80BB7" w:rsidR="00644E37" w:rsidRDefault="00644E37" w:rsidP="00644E3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Unit regression: only updated feature</w:t>
      </w:r>
    </w:p>
    <w:p w14:paraId="14FD22E1" w14:textId="789D5E69" w:rsidR="00644E37" w:rsidRDefault="00644E37" w:rsidP="00644E3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Regional regression: test full module</w:t>
      </w:r>
    </w:p>
    <w:p w14:paraId="38BE2C3D" w14:textId="2A02FEBB" w:rsidR="00644E37" w:rsidRDefault="00644E37" w:rsidP="00644E3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Full regression testing: test full product</w:t>
      </w:r>
    </w:p>
    <w:p w14:paraId="00040AE7" w14:textId="76AC31EF" w:rsidR="00644E37" w:rsidRDefault="00644E37" w:rsidP="00644E37">
      <w:pPr>
        <w:rPr>
          <w:sz w:val="28"/>
          <w:szCs w:val="28"/>
        </w:rPr>
      </w:pPr>
    </w:p>
    <w:p w14:paraId="16746CC6" w14:textId="4D51D12B" w:rsidR="00644E37" w:rsidRDefault="00644E37" w:rsidP="00644E37">
      <w:pPr>
        <w:rPr>
          <w:sz w:val="28"/>
          <w:szCs w:val="28"/>
        </w:rPr>
      </w:pPr>
      <w:r>
        <w:rPr>
          <w:sz w:val="28"/>
          <w:szCs w:val="28"/>
        </w:rPr>
        <w:t>#step 11: Globalization/ localization testing: (if required)</w:t>
      </w:r>
    </w:p>
    <w:p w14:paraId="672217FA" w14:textId="1326A4CD" w:rsidR="00644E37" w:rsidRDefault="00644E37" w:rsidP="00644E37">
      <w:pPr>
        <w:rPr>
          <w:sz w:val="28"/>
          <w:szCs w:val="28"/>
        </w:rPr>
      </w:pPr>
      <w:r>
        <w:rPr>
          <w:sz w:val="28"/>
          <w:szCs w:val="28"/>
        </w:rPr>
        <w:t>Check that the product is available on local and global both environments.</w:t>
      </w:r>
    </w:p>
    <w:p w14:paraId="47951220" w14:textId="77777777" w:rsidR="00644E37" w:rsidRDefault="00644E37" w:rsidP="00644E37">
      <w:pPr>
        <w:rPr>
          <w:sz w:val="28"/>
          <w:szCs w:val="28"/>
        </w:rPr>
      </w:pPr>
    </w:p>
    <w:p w14:paraId="40D06917" w14:textId="0A168B4B" w:rsidR="00644E37" w:rsidRDefault="00644E37" w:rsidP="00644E37">
      <w:pPr>
        <w:rPr>
          <w:sz w:val="28"/>
          <w:szCs w:val="28"/>
        </w:rPr>
      </w:pPr>
      <w:r>
        <w:rPr>
          <w:sz w:val="28"/>
          <w:szCs w:val="28"/>
        </w:rPr>
        <w:t>#step 12: End-to-end testing:</w:t>
      </w:r>
    </w:p>
    <w:p w14:paraId="44209126" w14:textId="5E6B9F90" w:rsidR="00644E37" w:rsidRDefault="00644E37" w:rsidP="00644E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the </w:t>
      </w:r>
      <w:r w:rsidR="00C842B7">
        <w:rPr>
          <w:sz w:val="28"/>
          <w:szCs w:val="28"/>
        </w:rPr>
        <w:t>full</w:t>
      </w:r>
      <w:r>
        <w:rPr>
          <w:sz w:val="28"/>
          <w:szCs w:val="28"/>
        </w:rPr>
        <w:t xml:space="preserve"> product</w:t>
      </w:r>
      <w:r w:rsidR="00C842B7">
        <w:rPr>
          <w:sz w:val="28"/>
          <w:szCs w:val="28"/>
        </w:rPr>
        <w:t xml:space="preserve"> for final testing. To experience the real-world product problem and problem faced by the user.</w:t>
      </w:r>
    </w:p>
    <w:p w14:paraId="4CC56014" w14:textId="77777777" w:rsidR="00C842B7" w:rsidRDefault="00C842B7" w:rsidP="00644E37">
      <w:pPr>
        <w:rPr>
          <w:sz w:val="28"/>
          <w:szCs w:val="28"/>
        </w:rPr>
      </w:pPr>
    </w:p>
    <w:p w14:paraId="6959CD0C" w14:textId="77777777" w:rsidR="00C842B7" w:rsidRDefault="00C842B7" w:rsidP="00644E37">
      <w:pPr>
        <w:rPr>
          <w:sz w:val="28"/>
          <w:szCs w:val="28"/>
        </w:rPr>
      </w:pPr>
    </w:p>
    <w:p w14:paraId="1720D206" w14:textId="77777777" w:rsidR="00EE024B" w:rsidRDefault="00EE024B" w:rsidP="00644E37">
      <w:pPr>
        <w:rPr>
          <w:sz w:val="28"/>
          <w:szCs w:val="28"/>
        </w:rPr>
      </w:pPr>
    </w:p>
    <w:p w14:paraId="60B4E829" w14:textId="77777777" w:rsidR="00EE024B" w:rsidRDefault="00EE024B" w:rsidP="00644E37">
      <w:pPr>
        <w:rPr>
          <w:sz w:val="28"/>
          <w:szCs w:val="28"/>
        </w:rPr>
      </w:pPr>
      <w:r>
        <w:rPr>
          <w:sz w:val="28"/>
          <w:szCs w:val="28"/>
        </w:rPr>
        <w:t>#step 13: Ad-hoc/ monkey testing:</w:t>
      </w:r>
    </w:p>
    <w:p w14:paraId="75C39278" w14:textId="77777777" w:rsidR="0011283A" w:rsidRDefault="00EE024B" w:rsidP="00644E37">
      <w:pPr>
        <w:rPr>
          <w:sz w:val="28"/>
          <w:szCs w:val="28"/>
        </w:rPr>
      </w:pPr>
      <w:r>
        <w:rPr>
          <w:sz w:val="28"/>
          <w:szCs w:val="28"/>
        </w:rPr>
        <w:t xml:space="preserve">Without following any rules and planning </w:t>
      </w:r>
      <w:r w:rsidR="0011283A">
        <w:rPr>
          <w:sz w:val="28"/>
          <w:szCs w:val="28"/>
        </w:rPr>
        <w:t>perform informal testing.</w:t>
      </w:r>
    </w:p>
    <w:p w14:paraId="53B04FC1" w14:textId="77777777" w:rsidR="0011283A" w:rsidRDefault="0011283A" w:rsidP="00644E37">
      <w:pPr>
        <w:rPr>
          <w:sz w:val="28"/>
          <w:szCs w:val="28"/>
        </w:rPr>
      </w:pPr>
    </w:p>
    <w:p w14:paraId="075341EC" w14:textId="10B0C0FE" w:rsidR="00EE024B" w:rsidRPr="0011283A" w:rsidRDefault="0011283A" w:rsidP="0011283A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Here are some steps are may be ordered in wrong order…</w:t>
      </w:r>
    </w:p>
    <w:p w14:paraId="3D0E5956" w14:textId="77777777" w:rsidR="00644E37" w:rsidRDefault="00644E37" w:rsidP="00644E37">
      <w:pPr>
        <w:pStyle w:val="ListParagraph"/>
        <w:numPr>
          <w:ilvl w:val="0"/>
          <w:numId w:val="0"/>
        </w:numPr>
        <w:ind w:left="792"/>
        <w:rPr>
          <w:sz w:val="28"/>
          <w:szCs w:val="28"/>
        </w:rPr>
      </w:pPr>
    </w:p>
    <w:p w14:paraId="33E3A7A4" w14:textId="4E2D560B" w:rsidR="00644E37" w:rsidRDefault="00C842B7" w:rsidP="00C842B7">
      <w:pPr>
        <w:pStyle w:val="Heading1"/>
        <w:rPr>
          <w:sz w:val="28"/>
          <w:szCs w:val="28"/>
        </w:rPr>
      </w:pPr>
      <w:r w:rsidRPr="00C842B7">
        <w:rPr>
          <w:sz w:val="28"/>
          <w:szCs w:val="28"/>
        </w:rPr>
        <w:t>Test design technique</w:t>
      </w:r>
      <w:r>
        <w:rPr>
          <w:sz w:val="28"/>
          <w:szCs w:val="28"/>
        </w:rPr>
        <w:t>s</w:t>
      </w:r>
    </w:p>
    <w:p w14:paraId="1D586A46" w14:textId="6A806B57" w:rsidR="00C842B7" w:rsidRDefault="00C842B7" w:rsidP="00C842B7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C842B7">
        <w:rPr>
          <w:sz w:val="28"/>
          <w:szCs w:val="28"/>
        </w:rPr>
        <w:t xml:space="preserve">Equivalence </w:t>
      </w:r>
      <w:r>
        <w:rPr>
          <w:sz w:val="28"/>
          <w:szCs w:val="28"/>
        </w:rPr>
        <w:t>data parti</w:t>
      </w:r>
      <w:r w:rsidR="00EE024B">
        <w:rPr>
          <w:sz w:val="28"/>
          <w:szCs w:val="28"/>
        </w:rPr>
        <w:t>ti</w:t>
      </w:r>
      <w:r>
        <w:rPr>
          <w:sz w:val="28"/>
          <w:szCs w:val="28"/>
        </w:rPr>
        <w:t>on</w:t>
      </w:r>
      <w:r w:rsidR="00EE024B">
        <w:rPr>
          <w:sz w:val="28"/>
          <w:szCs w:val="28"/>
        </w:rPr>
        <w:t>: input data divided into partition for easy testing.</w:t>
      </w:r>
    </w:p>
    <w:p w14:paraId="10C49672" w14:textId="77777777" w:rsidR="00EE024B" w:rsidRDefault="00EE024B" w:rsidP="00C842B7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Boundary value analysis: analyse the minimum and maximum value excepted by the input field.</w:t>
      </w:r>
    </w:p>
    <w:p w14:paraId="5107ED7A" w14:textId="77777777" w:rsidR="00EE024B" w:rsidRDefault="00EE024B" w:rsidP="00C842B7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Decision table: making the condition and action tables for better understanding.</w:t>
      </w:r>
    </w:p>
    <w:p w14:paraId="10210909" w14:textId="4D52FCBD" w:rsidR="00EE024B" w:rsidRPr="00C842B7" w:rsidRDefault="00EE024B" w:rsidP="00C842B7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testing: during the changing of the state any problem occurred or not. </w:t>
      </w:r>
    </w:p>
    <w:p w14:paraId="72FAD764" w14:textId="7EFFF9B1" w:rsidR="00B139E9" w:rsidRPr="00266C94" w:rsidRDefault="00B139E9" w:rsidP="00B139E9">
      <w:pPr>
        <w:pStyle w:val="ListParagraph"/>
        <w:numPr>
          <w:ilvl w:val="0"/>
          <w:numId w:val="0"/>
        </w:numPr>
        <w:ind w:left="720"/>
        <w:rPr>
          <w:sz w:val="28"/>
          <w:szCs w:val="28"/>
        </w:rPr>
      </w:pPr>
    </w:p>
    <w:p w14:paraId="5BF640F5" w14:textId="0052B71C" w:rsidR="003E6B2F" w:rsidRDefault="00EA7274">
      <w:pPr>
        <w:pStyle w:val="Heading1"/>
        <w:rPr>
          <w:sz w:val="28"/>
          <w:szCs w:val="28"/>
        </w:rPr>
      </w:pPr>
      <w:bookmarkStart w:id="3" w:name="_we2wrs76nl09" w:colFirst="0" w:colLast="0"/>
      <w:bookmarkEnd w:id="3"/>
      <w:r>
        <w:rPr>
          <w:sz w:val="28"/>
          <w:szCs w:val="28"/>
        </w:rPr>
        <w:t>defect reporting procedure</w:t>
      </w:r>
    </w:p>
    <w:p w14:paraId="4A684A99" w14:textId="6F60EF87" w:rsidR="00EA7274" w:rsidRDefault="00EA7274" w:rsidP="00EA7274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A7274">
        <w:rPr>
          <w:sz w:val="28"/>
          <w:szCs w:val="28"/>
        </w:rPr>
        <w:t>In the case of defect or bug founded all the defect or bugs are listed into the proper excel sheet</w:t>
      </w:r>
      <w:r>
        <w:rPr>
          <w:sz w:val="28"/>
          <w:szCs w:val="28"/>
        </w:rPr>
        <w:t>.</w:t>
      </w:r>
    </w:p>
    <w:p w14:paraId="39093D9A" w14:textId="7908393E" w:rsidR="00EA7274" w:rsidRDefault="00EA7274" w:rsidP="00EA727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Test scenarios and test cases written into the excel sheets.</w:t>
      </w:r>
    </w:p>
    <w:p w14:paraId="74356D14" w14:textId="5E4BFB01" w:rsidR="00EA7274" w:rsidRDefault="00EA7274" w:rsidP="00EA727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Usability, function, graphical or any type of defects are documents properly into excel document.</w:t>
      </w:r>
    </w:p>
    <w:p w14:paraId="45AA79B5" w14:textId="6D676553" w:rsidR="00EA7274" w:rsidRDefault="00EA7274" w:rsidP="00EA727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At the end of the day the defect report will be updated.</w:t>
      </w:r>
    </w:p>
    <w:p w14:paraId="4C61E3BA" w14:textId="0571E002" w:rsidR="00EA7274" w:rsidRDefault="00EA7274" w:rsidP="00EA727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All the bugs and defect are documented with screenshots.</w:t>
      </w:r>
    </w:p>
    <w:p w14:paraId="55A4DBEA" w14:textId="77777777" w:rsidR="00EA7274" w:rsidRDefault="00EA7274" w:rsidP="00EA7274">
      <w:pPr>
        <w:pStyle w:val="ListParagraph"/>
        <w:numPr>
          <w:ilvl w:val="0"/>
          <w:numId w:val="0"/>
        </w:numPr>
        <w:ind w:left="792"/>
        <w:rPr>
          <w:sz w:val="28"/>
          <w:szCs w:val="28"/>
        </w:rPr>
      </w:pPr>
    </w:p>
    <w:p w14:paraId="740B2D7F" w14:textId="5F2691DC" w:rsidR="00EA7274" w:rsidRDefault="00EA7274" w:rsidP="00EA7274">
      <w:pPr>
        <w:pStyle w:val="Heading1"/>
        <w:rPr>
          <w:sz w:val="28"/>
          <w:szCs w:val="28"/>
        </w:rPr>
      </w:pPr>
      <w:r w:rsidRPr="00EA7274">
        <w:rPr>
          <w:sz w:val="28"/>
          <w:szCs w:val="28"/>
        </w:rPr>
        <w:t xml:space="preserve">Roles and responsibilities </w:t>
      </w:r>
    </w:p>
    <w:p w14:paraId="3BC90B82" w14:textId="49F5D2E1" w:rsidR="00F53875" w:rsidRPr="00F53875" w:rsidRDefault="00F53875" w:rsidP="00F53875">
      <w:pPr>
        <w:rPr>
          <w:sz w:val="28"/>
          <w:szCs w:val="28"/>
        </w:rPr>
      </w:pPr>
      <w:r>
        <w:rPr>
          <w:sz w:val="28"/>
          <w:szCs w:val="28"/>
        </w:rPr>
        <w:t xml:space="preserve">It will </w:t>
      </w:r>
      <w:r w:rsidR="0010353E">
        <w:rPr>
          <w:sz w:val="28"/>
          <w:szCs w:val="28"/>
        </w:rPr>
        <w:t>change</w:t>
      </w:r>
      <w:r>
        <w:rPr>
          <w:sz w:val="28"/>
          <w:szCs w:val="28"/>
        </w:rPr>
        <w:t xml:space="preserve"> if the requirement and the team members are changed,</w:t>
      </w:r>
    </w:p>
    <w:p w14:paraId="648D644F" w14:textId="77777777" w:rsidR="00EA7274" w:rsidRDefault="00EA7274" w:rsidP="00EA7274"/>
    <w:p w14:paraId="24F0A437" w14:textId="77777777" w:rsidR="00F53875" w:rsidRDefault="00EA7274" w:rsidP="00EA7274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Team manager: </w:t>
      </w:r>
    </w:p>
    <w:p w14:paraId="11C2D4C5" w14:textId="3A2DA458" w:rsidR="00EA7274" w:rsidRPr="00F53875" w:rsidRDefault="00EA7274" w:rsidP="00F53875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interact with team member, management and developer</w:t>
      </w:r>
      <w:r w:rsidR="00F53875">
        <w:rPr>
          <w:sz w:val="28"/>
          <w:szCs w:val="28"/>
        </w:rPr>
        <w:t xml:space="preserve">. </w:t>
      </w:r>
      <w:r w:rsidRPr="00F53875">
        <w:rPr>
          <w:sz w:val="28"/>
          <w:szCs w:val="28"/>
        </w:rPr>
        <w:t xml:space="preserve">Also, with customer (if required) </w:t>
      </w:r>
    </w:p>
    <w:p w14:paraId="65DEA566" w14:textId="53B1E184" w:rsidR="00EA7274" w:rsidRDefault="00F53875" w:rsidP="00F53875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creating test case and scenarios with the help of testers.</w:t>
      </w:r>
    </w:p>
    <w:p w14:paraId="355F32AE" w14:textId="3E306AC3" w:rsidR="00F53875" w:rsidRDefault="00F53875" w:rsidP="00F53875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Taking updates from team member.</w:t>
      </w:r>
    </w:p>
    <w:p w14:paraId="74B5C84F" w14:textId="77777777" w:rsidR="00F53875" w:rsidRDefault="00F53875" w:rsidP="00F53875">
      <w:pPr>
        <w:pStyle w:val="ListParagraph"/>
        <w:numPr>
          <w:ilvl w:val="0"/>
          <w:numId w:val="0"/>
        </w:numPr>
        <w:ind w:left="1440"/>
        <w:rPr>
          <w:sz w:val="28"/>
          <w:szCs w:val="28"/>
        </w:rPr>
      </w:pPr>
    </w:p>
    <w:p w14:paraId="5FC84FBC" w14:textId="77777777" w:rsidR="00F53875" w:rsidRDefault="00F53875" w:rsidP="00F53875">
      <w:pPr>
        <w:pStyle w:val="ListParagraph"/>
        <w:numPr>
          <w:ilvl w:val="0"/>
          <w:numId w:val="0"/>
        </w:numPr>
        <w:ind w:left="1440"/>
        <w:rPr>
          <w:sz w:val="28"/>
          <w:szCs w:val="28"/>
        </w:rPr>
      </w:pPr>
    </w:p>
    <w:p w14:paraId="46F9880D" w14:textId="55D30F7C" w:rsidR="00F53875" w:rsidRDefault="00F53875" w:rsidP="00F53875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Tester/ team member:</w:t>
      </w:r>
    </w:p>
    <w:p w14:paraId="09A885BF" w14:textId="4D2B1F3B" w:rsidR="00F53875" w:rsidRDefault="00F53875" w:rsidP="00F53875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Creating test case and scenarios with the help of team manager.</w:t>
      </w:r>
    </w:p>
    <w:p w14:paraId="3A61378E" w14:textId="2896A58F" w:rsidR="00F53875" w:rsidRDefault="00F53875" w:rsidP="00F53875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Testing the product.</w:t>
      </w:r>
    </w:p>
    <w:p w14:paraId="29DAB980" w14:textId="77777777" w:rsidR="00F53875" w:rsidRPr="00F53875" w:rsidRDefault="00F53875" w:rsidP="00F53875">
      <w:pPr>
        <w:ind w:left="1080"/>
        <w:rPr>
          <w:sz w:val="28"/>
          <w:szCs w:val="28"/>
        </w:rPr>
      </w:pPr>
    </w:p>
    <w:p w14:paraId="0ACB44C2" w14:textId="3F52D4DB" w:rsidR="00F53875" w:rsidRDefault="00F53875" w:rsidP="00F53875">
      <w:pPr>
        <w:pStyle w:val="Heading1"/>
        <w:rPr>
          <w:sz w:val="28"/>
          <w:szCs w:val="28"/>
        </w:rPr>
      </w:pPr>
      <w:r w:rsidRPr="00F53875">
        <w:rPr>
          <w:sz w:val="28"/>
          <w:szCs w:val="28"/>
        </w:rPr>
        <w:t>test schedule</w:t>
      </w:r>
    </w:p>
    <w:p w14:paraId="6B281DAA" w14:textId="11E7D1CF" w:rsidR="00F53875" w:rsidRDefault="00F53875" w:rsidP="00F53875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Plan creation date: dd/mm/</w:t>
      </w:r>
      <w:proofErr w:type="spellStart"/>
      <w:r>
        <w:rPr>
          <w:sz w:val="28"/>
          <w:szCs w:val="28"/>
        </w:rPr>
        <w:t>yyyy</w:t>
      </w:r>
      <w:proofErr w:type="spellEnd"/>
    </w:p>
    <w:p w14:paraId="1C5D9BDD" w14:textId="539C5111" w:rsidR="00F53875" w:rsidRDefault="00F53875" w:rsidP="00F53875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Test scenarios creation date: dd/mm/</w:t>
      </w:r>
      <w:proofErr w:type="spellStart"/>
      <w:r>
        <w:rPr>
          <w:sz w:val="28"/>
          <w:szCs w:val="28"/>
        </w:rPr>
        <w:t>yyyy</w:t>
      </w:r>
      <w:proofErr w:type="spellEnd"/>
    </w:p>
    <w:p w14:paraId="36D620AB" w14:textId="6489E537" w:rsidR="00F53875" w:rsidRDefault="00F53875" w:rsidP="00F53875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Test case creation date: dd/mm/</w:t>
      </w:r>
      <w:proofErr w:type="spellStart"/>
      <w:r>
        <w:rPr>
          <w:sz w:val="28"/>
          <w:szCs w:val="28"/>
        </w:rPr>
        <w:t>yyyy</w:t>
      </w:r>
      <w:proofErr w:type="spellEnd"/>
    </w:p>
    <w:p w14:paraId="2F7270FC" w14:textId="37852451" w:rsidR="00F53875" w:rsidRDefault="00F53875" w:rsidP="00F53875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Case execution date: dd/mm/</w:t>
      </w:r>
      <w:proofErr w:type="spellStart"/>
      <w:r>
        <w:rPr>
          <w:sz w:val="28"/>
          <w:szCs w:val="28"/>
        </w:rPr>
        <w:t>yyyy</w:t>
      </w:r>
      <w:proofErr w:type="spellEnd"/>
    </w:p>
    <w:p w14:paraId="285E5D48" w14:textId="6952E176" w:rsidR="001347FD" w:rsidRPr="00F53875" w:rsidRDefault="001347FD" w:rsidP="00F53875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Test report submission: dd/mm/</w:t>
      </w:r>
      <w:proofErr w:type="spellStart"/>
      <w:r>
        <w:rPr>
          <w:sz w:val="28"/>
          <w:szCs w:val="28"/>
        </w:rPr>
        <w:t>yyyy</w:t>
      </w:r>
      <w:proofErr w:type="spellEnd"/>
    </w:p>
    <w:p w14:paraId="3BD08048" w14:textId="66D83F64" w:rsidR="006C27EC" w:rsidRPr="00716070" w:rsidRDefault="00E534A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pricing</w:t>
      </w:r>
    </w:p>
    <w:p w14:paraId="16FDA8E6" w14:textId="0227CC2E" w:rsidR="00E534AD" w:rsidRPr="00E534AD" w:rsidRDefault="00E534AD" w:rsidP="00E534AD">
      <w:pPr>
        <w:rPr>
          <w:sz w:val="28"/>
          <w:szCs w:val="28"/>
        </w:rPr>
      </w:pPr>
      <w:r>
        <w:rPr>
          <w:sz w:val="28"/>
          <w:szCs w:val="28"/>
        </w:rPr>
        <w:t>Testing pricing details</w:t>
      </w:r>
    </w:p>
    <w:p w14:paraId="048FA685" w14:textId="402CEFF0" w:rsidR="006C27EC" w:rsidRPr="00E534AD" w:rsidRDefault="00E534AD" w:rsidP="00E534AD">
      <w:r>
        <w:t>NA</w:t>
      </w:r>
    </w:p>
    <w:p w14:paraId="15F3F39E" w14:textId="43257616" w:rsidR="006C27EC" w:rsidRPr="00716070" w:rsidRDefault="006C27EC">
      <w:pPr>
        <w:pStyle w:val="Heading1"/>
        <w:rPr>
          <w:sz w:val="28"/>
          <w:szCs w:val="28"/>
        </w:rPr>
      </w:pPr>
      <w:bookmarkStart w:id="4" w:name="_y032qegiqu42" w:colFirst="0" w:colLast="0"/>
      <w:bookmarkEnd w:id="4"/>
    </w:p>
    <w:p w14:paraId="4AD5A9D2" w14:textId="70A3B907" w:rsidR="0010353E" w:rsidRPr="00716070" w:rsidRDefault="0010353E" w:rsidP="0010353E">
      <w:pPr>
        <w:pStyle w:val="checklist"/>
        <w:rPr>
          <w:sz w:val="28"/>
          <w:szCs w:val="28"/>
        </w:rPr>
      </w:pPr>
    </w:p>
    <w:p w14:paraId="47A3732B" w14:textId="6732163A" w:rsidR="006C27EC" w:rsidRPr="00716070" w:rsidRDefault="006C27EC" w:rsidP="0081053B">
      <w:pPr>
        <w:pStyle w:val="checklist"/>
        <w:rPr>
          <w:sz w:val="28"/>
          <w:szCs w:val="28"/>
        </w:rPr>
      </w:pPr>
    </w:p>
    <w:sectPr w:rsidR="006C27EC" w:rsidRPr="00716070" w:rsidSect="00A27BBA">
      <w:footerReference w:type="default" r:id="rId14"/>
      <w:pgSz w:w="12240" w:h="15840"/>
      <w:pgMar w:top="1440" w:right="1440" w:bottom="1080" w:left="1440" w:header="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DF9B4" w14:textId="77777777" w:rsidR="00594446" w:rsidRDefault="00594446" w:rsidP="008B0457">
      <w:pPr>
        <w:spacing w:line="240" w:lineRule="auto"/>
      </w:pPr>
      <w:r>
        <w:separator/>
      </w:r>
    </w:p>
  </w:endnote>
  <w:endnote w:type="continuationSeparator" w:id="0">
    <w:p w14:paraId="63A5646A" w14:textId="77777777" w:rsidR="00594446" w:rsidRDefault="00594446" w:rsidP="008B0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633A6" w14:textId="77777777" w:rsidR="002B1C90" w:rsidRPr="002D5565" w:rsidRDefault="00AD2609" w:rsidP="002D5565">
    <w:pPr>
      <w:pStyle w:val="Footer"/>
      <w:jc w:val="right"/>
      <w:rPr>
        <w:color w:val="3B6522" w:themeColor="accent1" w:themeShade="80"/>
        <w:sz w:val="18"/>
      </w:rPr>
    </w:pPr>
    <w:r>
      <w:rPr>
        <w:noProof/>
        <w:color w:val="3B6522" w:themeColor="accent1" w:themeShade="80"/>
        <w:sz w:val="18"/>
        <w:lang w:eastAsia="en-GB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5517D9C6" wp14:editId="0F0A6111">
              <wp:simplePos x="0" y="0"/>
              <wp:positionH relativeFrom="page">
                <wp:posOffset>3695700</wp:posOffset>
              </wp:positionH>
              <wp:positionV relativeFrom="page">
                <wp:posOffset>5753100</wp:posOffset>
              </wp:positionV>
              <wp:extent cx="609600" cy="8001000"/>
              <wp:effectExtent l="9525" t="0" r="0" b="0"/>
              <wp:wrapNone/>
              <wp:docPr id="1" name="AutoShape 1" title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609600" cy="8001000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DC090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" o:spid="_x0000_s1026" type="#_x0000_t6" alt="Title: Page border" style="position:absolute;margin-left:291pt;margin-top:453pt;width:48pt;height:630pt;rotation:90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" fillcolor="#79c24d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  <w:r w:rsidR="002B1C90" w:rsidRPr="002D5565">
      <w:rPr>
        <w:color w:val="3B6522" w:themeColor="accent1" w:themeShade="80"/>
        <w:sz w:val="18"/>
      </w:rPr>
      <w:t xml:space="preserve">Page </w:t>
    </w:r>
    <w:r w:rsidR="00585E82">
      <w:fldChar w:fldCharType="begin"/>
    </w:r>
    <w:r w:rsidR="00585E82">
      <w:instrText xml:space="preserve"> PAGE  \* MERGEFORMAT </w:instrText>
    </w:r>
    <w:r w:rsidR="00585E82">
      <w:fldChar w:fldCharType="separate"/>
    </w:r>
    <w:r w:rsidR="0003156E" w:rsidRPr="0003156E">
      <w:rPr>
        <w:noProof/>
        <w:color w:val="3B6522" w:themeColor="accent1" w:themeShade="80"/>
        <w:sz w:val="18"/>
      </w:rPr>
      <w:t>1</w:t>
    </w:r>
    <w:r w:rsidR="00585E82">
      <w:rPr>
        <w:noProof/>
        <w:color w:val="3B6522" w:themeColor="accent1" w:themeShade="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E34B2" w14:textId="77777777" w:rsidR="00594446" w:rsidRDefault="00594446" w:rsidP="008B0457">
      <w:pPr>
        <w:spacing w:line="240" w:lineRule="auto"/>
      </w:pPr>
      <w:r>
        <w:separator/>
      </w:r>
    </w:p>
  </w:footnote>
  <w:footnote w:type="continuationSeparator" w:id="0">
    <w:p w14:paraId="393135AD" w14:textId="77777777" w:rsidR="00594446" w:rsidRDefault="00594446" w:rsidP="008B04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49ED0B0"/>
    <w:lvl w:ilvl="0">
      <w:start w:val="1"/>
      <w:numFmt w:val="decimal"/>
      <w:lvlText w:val="%1."/>
      <w:lvlJc w:val="left"/>
      <w:pPr>
        <w:tabs>
          <w:tab w:val="num" w:pos="-1411"/>
        </w:tabs>
        <w:ind w:left="-1411" w:hanging="360"/>
      </w:pPr>
    </w:lvl>
  </w:abstractNum>
  <w:abstractNum w:abstractNumId="1" w15:restartNumberingAfterBreak="0">
    <w:nsid w:val="FFFFFF7F"/>
    <w:multiLevelType w:val="singleLevel"/>
    <w:tmpl w:val="6D6889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0444BD"/>
    <w:multiLevelType w:val="hybridMultilevel"/>
    <w:tmpl w:val="7DB88CA4"/>
    <w:lvl w:ilvl="0" w:tplc="BA7E1E0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79C24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B6DCC"/>
    <w:multiLevelType w:val="hybridMultilevel"/>
    <w:tmpl w:val="8520A7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54FB4"/>
    <w:multiLevelType w:val="hybridMultilevel"/>
    <w:tmpl w:val="ED0EB15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57F74"/>
    <w:multiLevelType w:val="hybridMultilevel"/>
    <w:tmpl w:val="CBECAC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386892"/>
    <w:multiLevelType w:val="hybridMultilevel"/>
    <w:tmpl w:val="DB06081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0151D3"/>
    <w:multiLevelType w:val="hybridMultilevel"/>
    <w:tmpl w:val="906028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972EA"/>
    <w:multiLevelType w:val="hybridMultilevel"/>
    <w:tmpl w:val="76066384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F717B5E"/>
    <w:multiLevelType w:val="hybridMultilevel"/>
    <w:tmpl w:val="A0F0C1A0"/>
    <w:lvl w:ilvl="0" w:tplc="C4F0C82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39F6"/>
    <w:multiLevelType w:val="hybridMultilevel"/>
    <w:tmpl w:val="86AA978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8F4776"/>
    <w:multiLevelType w:val="hybridMultilevel"/>
    <w:tmpl w:val="6B2E1C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44BDC"/>
    <w:multiLevelType w:val="hybridMultilevel"/>
    <w:tmpl w:val="0A8A8C7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2668248F"/>
    <w:multiLevelType w:val="hybridMultilevel"/>
    <w:tmpl w:val="6240912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6D9061D"/>
    <w:multiLevelType w:val="hybridMultilevel"/>
    <w:tmpl w:val="7BC6C9D8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FFF087D"/>
    <w:multiLevelType w:val="hybridMultilevel"/>
    <w:tmpl w:val="8450799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FC4335"/>
    <w:multiLevelType w:val="hybridMultilevel"/>
    <w:tmpl w:val="12E405A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8F126D0"/>
    <w:multiLevelType w:val="hybridMultilevel"/>
    <w:tmpl w:val="503A55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80374"/>
    <w:multiLevelType w:val="hybridMultilevel"/>
    <w:tmpl w:val="5322B3B0"/>
    <w:lvl w:ilvl="0" w:tplc="400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9" w15:restartNumberingAfterBreak="0">
    <w:nsid w:val="452D1AC5"/>
    <w:multiLevelType w:val="hybridMultilevel"/>
    <w:tmpl w:val="721C1FA4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A26595E"/>
    <w:multiLevelType w:val="hybridMultilevel"/>
    <w:tmpl w:val="8B802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C4B14"/>
    <w:multiLevelType w:val="hybridMultilevel"/>
    <w:tmpl w:val="1CE830C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4D4F0D97"/>
    <w:multiLevelType w:val="hybridMultilevel"/>
    <w:tmpl w:val="2C4E22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322F"/>
    <w:multiLevelType w:val="multilevel"/>
    <w:tmpl w:val="D3563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154BE6"/>
    <w:multiLevelType w:val="hybridMultilevel"/>
    <w:tmpl w:val="AF26C6EA"/>
    <w:lvl w:ilvl="0" w:tplc="40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5028629A"/>
    <w:multiLevelType w:val="hybridMultilevel"/>
    <w:tmpl w:val="DDB27C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4F1311"/>
    <w:multiLevelType w:val="hybridMultilevel"/>
    <w:tmpl w:val="398C4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91CA4"/>
    <w:multiLevelType w:val="hybridMultilevel"/>
    <w:tmpl w:val="F758A34C"/>
    <w:lvl w:ilvl="0" w:tplc="40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53EA6E91"/>
    <w:multiLevelType w:val="hybridMultilevel"/>
    <w:tmpl w:val="25E41A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D5A29"/>
    <w:multiLevelType w:val="hybridMultilevel"/>
    <w:tmpl w:val="5CDCC7C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5C21EA"/>
    <w:multiLevelType w:val="hybridMultilevel"/>
    <w:tmpl w:val="7C02B7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57940AB"/>
    <w:multiLevelType w:val="hybridMultilevel"/>
    <w:tmpl w:val="5400FD3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6DA34AE"/>
    <w:multiLevelType w:val="hybridMultilevel"/>
    <w:tmpl w:val="55341D9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8540B8"/>
    <w:multiLevelType w:val="hybridMultilevel"/>
    <w:tmpl w:val="4B94FED8"/>
    <w:lvl w:ilvl="0" w:tplc="B10CC412">
      <w:start w:val="1"/>
      <w:numFmt w:val="bullet"/>
      <w:pStyle w:val="bullet2"/>
      <w:lvlText w:val="–"/>
      <w:lvlJc w:val="left"/>
      <w:pPr>
        <w:ind w:left="990" w:hanging="360"/>
      </w:pPr>
      <w:rPr>
        <w:rFonts w:ascii="Times New Roman" w:hAnsi="Times New Roman" w:hint="default"/>
        <w:color w:val="E2602F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B62557"/>
    <w:multiLevelType w:val="hybridMultilevel"/>
    <w:tmpl w:val="C4986C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34348"/>
    <w:multiLevelType w:val="hybridMultilevel"/>
    <w:tmpl w:val="B35409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0449FE"/>
    <w:multiLevelType w:val="hybridMultilevel"/>
    <w:tmpl w:val="99C0F2BC"/>
    <w:lvl w:ilvl="0" w:tplc="CE6463F8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C0F7A"/>
    <w:multiLevelType w:val="hybridMultilevel"/>
    <w:tmpl w:val="BA5832A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CD33025"/>
    <w:multiLevelType w:val="hybridMultilevel"/>
    <w:tmpl w:val="7D583D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62C3B"/>
    <w:multiLevelType w:val="hybridMultilevel"/>
    <w:tmpl w:val="FE525B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5D3AD7"/>
    <w:multiLevelType w:val="hybridMultilevel"/>
    <w:tmpl w:val="38CC5F5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2B020B4"/>
    <w:multiLevelType w:val="multilevel"/>
    <w:tmpl w:val="7DB88CA4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79C24D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A293F"/>
    <w:multiLevelType w:val="hybridMultilevel"/>
    <w:tmpl w:val="1EAE52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047AEE"/>
    <w:multiLevelType w:val="hybridMultilevel"/>
    <w:tmpl w:val="A31CEF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32153"/>
    <w:multiLevelType w:val="hybridMultilevel"/>
    <w:tmpl w:val="5EB241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BF333F"/>
    <w:multiLevelType w:val="hybridMultilevel"/>
    <w:tmpl w:val="89D8914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10076511">
    <w:abstractNumId w:val="23"/>
  </w:num>
  <w:num w:numId="2" w16cid:durableId="967246627">
    <w:abstractNumId w:val="33"/>
  </w:num>
  <w:num w:numId="3" w16cid:durableId="620842043">
    <w:abstractNumId w:val="36"/>
  </w:num>
  <w:num w:numId="4" w16cid:durableId="171071641">
    <w:abstractNumId w:val="2"/>
  </w:num>
  <w:num w:numId="5" w16cid:durableId="1910729687">
    <w:abstractNumId w:val="41"/>
  </w:num>
  <w:num w:numId="6" w16cid:durableId="975792320">
    <w:abstractNumId w:val="1"/>
  </w:num>
  <w:num w:numId="7" w16cid:durableId="5599875">
    <w:abstractNumId w:val="0"/>
  </w:num>
  <w:num w:numId="8" w16cid:durableId="1791361419">
    <w:abstractNumId w:val="34"/>
  </w:num>
  <w:num w:numId="9" w16cid:durableId="829904341">
    <w:abstractNumId w:val="11"/>
  </w:num>
  <w:num w:numId="10" w16cid:durableId="2008554676">
    <w:abstractNumId w:val="22"/>
  </w:num>
  <w:num w:numId="11" w16cid:durableId="2085487006">
    <w:abstractNumId w:val="12"/>
  </w:num>
  <w:num w:numId="12" w16cid:durableId="379788657">
    <w:abstractNumId w:val="26"/>
  </w:num>
  <w:num w:numId="13" w16cid:durableId="1211499876">
    <w:abstractNumId w:val="5"/>
  </w:num>
  <w:num w:numId="14" w16cid:durableId="1055352763">
    <w:abstractNumId w:val="17"/>
  </w:num>
  <w:num w:numId="15" w16cid:durableId="341208300">
    <w:abstractNumId w:val="42"/>
  </w:num>
  <w:num w:numId="16" w16cid:durableId="1454666734">
    <w:abstractNumId w:val="25"/>
  </w:num>
  <w:num w:numId="17" w16cid:durableId="522288176">
    <w:abstractNumId w:val="6"/>
  </w:num>
  <w:num w:numId="18" w16cid:durableId="1571767965">
    <w:abstractNumId w:val="15"/>
  </w:num>
  <w:num w:numId="19" w16cid:durableId="295448513">
    <w:abstractNumId w:val="19"/>
  </w:num>
  <w:num w:numId="20" w16cid:durableId="2076972164">
    <w:abstractNumId w:val="18"/>
  </w:num>
  <w:num w:numId="21" w16cid:durableId="1855805736">
    <w:abstractNumId w:val="10"/>
  </w:num>
  <w:num w:numId="22" w16cid:durableId="803085486">
    <w:abstractNumId w:val="45"/>
  </w:num>
  <w:num w:numId="23" w16cid:durableId="759106479">
    <w:abstractNumId w:val="40"/>
  </w:num>
  <w:num w:numId="24" w16cid:durableId="2130971703">
    <w:abstractNumId w:val="30"/>
  </w:num>
  <w:num w:numId="25" w16cid:durableId="1085030122">
    <w:abstractNumId w:val="37"/>
  </w:num>
  <w:num w:numId="26" w16cid:durableId="1473712003">
    <w:abstractNumId w:val="16"/>
  </w:num>
  <w:num w:numId="27" w16cid:durableId="1319309892">
    <w:abstractNumId w:val="9"/>
  </w:num>
  <w:num w:numId="28" w16cid:durableId="149834479">
    <w:abstractNumId w:val="38"/>
  </w:num>
  <w:num w:numId="29" w16cid:durableId="398789260">
    <w:abstractNumId w:val="31"/>
  </w:num>
  <w:num w:numId="30" w16cid:durableId="669065946">
    <w:abstractNumId w:val="21"/>
  </w:num>
  <w:num w:numId="31" w16cid:durableId="139738404">
    <w:abstractNumId w:val="29"/>
  </w:num>
  <w:num w:numId="32" w16cid:durableId="753665998">
    <w:abstractNumId w:val="13"/>
  </w:num>
  <w:num w:numId="33" w16cid:durableId="1846049326">
    <w:abstractNumId w:val="8"/>
  </w:num>
  <w:num w:numId="34" w16cid:durableId="1262252378">
    <w:abstractNumId w:val="28"/>
  </w:num>
  <w:num w:numId="35" w16cid:durableId="890337431">
    <w:abstractNumId w:val="7"/>
  </w:num>
  <w:num w:numId="36" w16cid:durableId="2110811388">
    <w:abstractNumId w:val="27"/>
  </w:num>
  <w:num w:numId="37" w16cid:durableId="913976556">
    <w:abstractNumId w:val="3"/>
  </w:num>
  <w:num w:numId="38" w16cid:durableId="1279723564">
    <w:abstractNumId w:val="14"/>
  </w:num>
  <w:num w:numId="39" w16cid:durableId="305551814">
    <w:abstractNumId w:val="24"/>
  </w:num>
  <w:num w:numId="40" w16cid:durableId="530535341">
    <w:abstractNumId w:val="20"/>
  </w:num>
  <w:num w:numId="41" w16cid:durableId="1814253395">
    <w:abstractNumId w:val="39"/>
  </w:num>
  <w:num w:numId="42" w16cid:durableId="654577014">
    <w:abstractNumId w:val="4"/>
  </w:num>
  <w:num w:numId="43" w16cid:durableId="978339743">
    <w:abstractNumId w:val="32"/>
  </w:num>
  <w:num w:numId="44" w16cid:durableId="1163352976">
    <w:abstractNumId w:val="43"/>
  </w:num>
  <w:num w:numId="45" w16cid:durableId="1165785328">
    <w:abstractNumId w:val="35"/>
  </w:num>
  <w:num w:numId="46" w16cid:durableId="9760065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46"/>
    <w:rsid w:val="00007D0A"/>
    <w:rsid w:val="0003156E"/>
    <w:rsid w:val="0010353E"/>
    <w:rsid w:val="00104399"/>
    <w:rsid w:val="0011283A"/>
    <w:rsid w:val="00121AD8"/>
    <w:rsid w:val="001347FD"/>
    <w:rsid w:val="001421CE"/>
    <w:rsid w:val="0014357D"/>
    <w:rsid w:val="00194FA3"/>
    <w:rsid w:val="001E2F24"/>
    <w:rsid w:val="00266C94"/>
    <w:rsid w:val="00281B0E"/>
    <w:rsid w:val="002A0996"/>
    <w:rsid w:val="002B1C90"/>
    <w:rsid w:val="002D5565"/>
    <w:rsid w:val="003A77CE"/>
    <w:rsid w:val="003E6B2F"/>
    <w:rsid w:val="00424660"/>
    <w:rsid w:val="004C0B77"/>
    <w:rsid w:val="00585E82"/>
    <w:rsid w:val="00594446"/>
    <w:rsid w:val="005B56EE"/>
    <w:rsid w:val="005E295A"/>
    <w:rsid w:val="00610878"/>
    <w:rsid w:val="00620B41"/>
    <w:rsid w:val="006259A1"/>
    <w:rsid w:val="00644E37"/>
    <w:rsid w:val="00660119"/>
    <w:rsid w:val="00675F78"/>
    <w:rsid w:val="0068514A"/>
    <w:rsid w:val="006C0196"/>
    <w:rsid w:val="006C0AED"/>
    <w:rsid w:val="006C27EC"/>
    <w:rsid w:val="006C48DA"/>
    <w:rsid w:val="00716070"/>
    <w:rsid w:val="00720905"/>
    <w:rsid w:val="00727E22"/>
    <w:rsid w:val="007F72E0"/>
    <w:rsid w:val="0081053B"/>
    <w:rsid w:val="00831E9B"/>
    <w:rsid w:val="008B0457"/>
    <w:rsid w:val="0097128E"/>
    <w:rsid w:val="009B008D"/>
    <w:rsid w:val="00A10520"/>
    <w:rsid w:val="00A27BBA"/>
    <w:rsid w:val="00A34118"/>
    <w:rsid w:val="00A564A7"/>
    <w:rsid w:val="00AD2609"/>
    <w:rsid w:val="00AE53AB"/>
    <w:rsid w:val="00AF341B"/>
    <w:rsid w:val="00B04DF0"/>
    <w:rsid w:val="00B139E9"/>
    <w:rsid w:val="00B27F29"/>
    <w:rsid w:val="00B55E3C"/>
    <w:rsid w:val="00B734EF"/>
    <w:rsid w:val="00B75C23"/>
    <w:rsid w:val="00B80F1F"/>
    <w:rsid w:val="00BB5447"/>
    <w:rsid w:val="00BD28DB"/>
    <w:rsid w:val="00BE615E"/>
    <w:rsid w:val="00C314E0"/>
    <w:rsid w:val="00C842B7"/>
    <w:rsid w:val="00CA4785"/>
    <w:rsid w:val="00CD0E46"/>
    <w:rsid w:val="00D141B9"/>
    <w:rsid w:val="00D41208"/>
    <w:rsid w:val="00D60FE6"/>
    <w:rsid w:val="00E1012C"/>
    <w:rsid w:val="00E42E27"/>
    <w:rsid w:val="00E534AD"/>
    <w:rsid w:val="00E71676"/>
    <w:rsid w:val="00EA7274"/>
    <w:rsid w:val="00EE024B"/>
    <w:rsid w:val="00EE14B4"/>
    <w:rsid w:val="00F00311"/>
    <w:rsid w:val="00F06AF6"/>
    <w:rsid w:val="00F25D3F"/>
    <w:rsid w:val="00F31B2B"/>
    <w:rsid w:val="00F53875"/>
    <w:rsid w:val="00F5564F"/>
    <w:rsid w:val="00F6243E"/>
    <w:rsid w:val="00F8123F"/>
    <w:rsid w:val="00F93095"/>
    <w:rsid w:val="00FA0816"/>
    <w:rsid w:val="00FB211B"/>
    <w:rsid w:val="00FB4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F015E"/>
  <w15:docId w15:val="{3F24FA74-BCA1-4D6E-B6A1-E976382F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5E3C"/>
    <w:pPr>
      <w:spacing w:before="60" w:after="60" w:line="264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A27BBA"/>
    <w:pPr>
      <w:keepNext/>
      <w:keepLines/>
      <w:spacing w:before="320" w:after="100"/>
      <w:outlineLvl w:val="0"/>
    </w:pPr>
    <w:rPr>
      <w:rFonts w:ascii="Arial" w:hAnsi="Arial"/>
      <w:b/>
      <w:caps/>
      <w:color w:val="589633" w:themeColor="accent1" w:themeShade="BF"/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rsid w:val="00B734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34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34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27BBA"/>
    <w:pPr>
      <w:keepNext/>
      <w:keepLines/>
      <w:spacing w:after="480"/>
    </w:pPr>
    <w:rPr>
      <w:rFonts w:ascii="Arial" w:hAnsi="Arial"/>
      <w:b/>
      <w:caps/>
      <w:noProof/>
      <w:sz w:val="44"/>
      <w:szCs w:val="52"/>
      <w:lang w:val="en-US"/>
    </w:rPr>
  </w:style>
  <w:style w:type="paragraph" w:styleId="Subtitle">
    <w:name w:val="Subtitle"/>
    <w:basedOn w:val="Normal"/>
    <w:next w:val="Normal"/>
    <w:uiPriority w:val="11"/>
    <w:rsid w:val="00B734EF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556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65"/>
  </w:style>
  <w:style w:type="paragraph" w:styleId="Footer">
    <w:name w:val="footer"/>
    <w:basedOn w:val="Normal"/>
    <w:link w:val="FooterChar"/>
    <w:uiPriority w:val="99"/>
    <w:unhideWhenUsed/>
    <w:rsid w:val="002D556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65"/>
  </w:style>
  <w:style w:type="paragraph" w:customStyle="1" w:styleId="checklist">
    <w:name w:val="checklist"/>
    <w:basedOn w:val="Normal"/>
    <w:qFormat/>
    <w:rsid w:val="00BB5447"/>
    <w:pPr>
      <w:ind w:left="357" w:hanging="357"/>
    </w:pPr>
  </w:style>
  <w:style w:type="paragraph" w:customStyle="1" w:styleId="bullet2">
    <w:name w:val="bullet 2"/>
    <w:basedOn w:val="Normal"/>
    <w:rsid w:val="0081053B"/>
    <w:pPr>
      <w:numPr>
        <w:numId w:val="2"/>
      </w:numPr>
    </w:pPr>
  </w:style>
  <w:style w:type="paragraph" w:styleId="ListParagraph">
    <w:name w:val="List Paragraph"/>
    <w:basedOn w:val="Normal"/>
    <w:uiPriority w:val="34"/>
    <w:rsid w:val="0081053B"/>
    <w:pPr>
      <w:numPr>
        <w:numId w:val="3"/>
      </w:numPr>
      <w:ind w:left="720"/>
      <w:contextualSpacing/>
    </w:pPr>
  </w:style>
  <w:style w:type="character" w:styleId="Hyperlink">
    <w:name w:val="Hyperlink"/>
    <w:basedOn w:val="DefaultParagraphFont"/>
    <w:rsid w:val="00CD0E46"/>
    <w:rPr>
      <w:color w:val="4A80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whatsapp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ta\AppData\Roaming\Microsoft\Templates\Financial%20plan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13">
      <a:dk1>
        <a:srgbClr val="545454"/>
      </a:dk1>
      <a:lt1>
        <a:sysClr val="window" lastClr="FFFFFF"/>
      </a:lt1>
      <a:dk2>
        <a:srgbClr val="000000"/>
      </a:dk2>
      <a:lt2>
        <a:srgbClr val="EEECE1"/>
      </a:lt2>
      <a:accent1>
        <a:srgbClr val="79C24D"/>
      </a:accent1>
      <a:accent2>
        <a:srgbClr val="78CBED"/>
      </a:accent2>
      <a:accent3>
        <a:srgbClr val="E2602F"/>
      </a:accent3>
      <a:accent4>
        <a:srgbClr val="D9A748"/>
      </a:accent4>
      <a:accent5>
        <a:srgbClr val="7B82D2"/>
      </a:accent5>
      <a:accent6>
        <a:srgbClr val="A6A6A6"/>
      </a:accent6>
      <a:hlink>
        <a:srgbClr val="4A8097"/>
      </a:hlink>
      <a:folHlink>
        <a:srgbClr val="F03C0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977B4-CA4C-4D04-8724-67635B1F8B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AF0A2BA-F515-4E77-BDE4-F4F8FD7AF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7A65B-62E7-41D1-AD2B-A1B0DB689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53D624-A851-44BE-811F-398F70A7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plan checklist</Template>
  <TotalTime>701</TotalTime>
  <Pages>1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KANTARIYA</dc:creator>
  <cp:lastModifiedBy>HITESH KANTARIYA</cp:lastModifiedBy>
  <cp:revision>8</cp:revision>
  <dcterms:created xsi:type="dcterms:W3CDTF">2025-01-29T06:10:00Z</dcterms:created>
  <dcterms:modified xsi:type="dcterms:W3CDTF">2025-02-05T05:44:00Z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